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9EB22" w14:textId="77777777" w:rsidR="003A5EA7" w:rsidRDefault="003A5EA7" w:rsidP="00331B54">
      <w:pPr>
        <w:pStyle w:val="Titre1"/>
      </w:pPr>
      <w:r>
        <w:t>Description du besoin</w:t>
      </w:r>
    </w:p>
    <w:p w14:paraId="7DCF9F8C" w14:textId="77777777" w:rsidR="0011033A" w:rsidRDefault="0011033A" w:rsidP="0011033A">
      <w:bookmarkStart w:id="0" w:name="_Hlk144134138"/>
      <w:r>
        <w:t xml:space="preserve">Afin d’améliorer la compétitivité des transports en commun, on voudrait visualiser la qualité des services fournis par la Société de transport de Montréal (STM) sur le territoire de l’ile de Montréal. Pour ce faire, nous allons créer une </w:t>
      </w:r>
      <w:hyperlink r:id="rId11" w:history="1">
        <w:r w:rsidRPr="00270C35">
          <w:rPr>
            <w:rStyle w:val="Lienhypertexte"/>
          </w:rPr>
          <w:t>carte thermique</w:t>
        </w:r>
      </w:hyperlink>
      <w:r>
        <w:t xml:space="preserve"> (« </w:t>
      </w:r>
      <w:proofErr w:type="spellStart"/>
      <w:r>
        <w:t>heatmap</w:t>
      </w:r>
      <w:proofErr w:type="spellEnd"/>
      <w:r>
        <w:t xml:space="preserve"> ») dont les couleurs indiqueront un score de « qualité du service » selon le lieu et l’heure. Par chance, </w:t>
      </w:r>
      <w:hyperlink r:id="rId12" w:history="1">
        <w:r w:rsidRPr="00F92747">
          <w:rPr>
            <w:rStyle w:val="Lienhypertexte"/>
          </w:rPr>
          <w:t xml:space="preserve">la STM rend disponible gratuitement sur son site web les données </w:t>
        </w:r>
        <w:r>
          <w:rPr>
            <w:rStyle w:val="Lienhypertexte"/>
          </w:rPr>
          <w:t>au</w:t>
        </w:r>
        <w:r w:rsidRPr="00270C35">
          <w:rPr>
            <w:rStyle w:val="Lienhypertexte"/>
          </w:rPr>
          <w:t xml:space="preserve"> format GTFS </w:t>
        </w:r>
        <w:r w:rsidRPr="00F92747">
          <w:rPr>
            <w:rStyle w:val="Lienhypertexte"/>
          </w:rPr>
          <w:t>de l’ensemble de son réseau</w:t>
        </w:r>
      </w:hyperlink>
      <w:r>
        <w:t xml:space="preserve"> (arrêts, horaires, tarifs, etc.).</w:t>
      </w:r>
    </w:p>
    <w:p w14:paraId="2128C6AE" w14:textId="77777777" w:rsidR="0011033A" w:rsidRDefault="0011033A" w:rsidP="0011033A">
      <w:r>
        <w:t>Pour simplifier la représentation de la carte thermique, nous allons subdiviser l’ile de Montréal en blocs de 100m par 100m (approximativement). De plus, puisque la qualité du service dépend de l’heure de la journée, nous allons subdiviser une journée de 24 heures en tranches de 15 minutes. Idéalement, ces paramètres devraient être modifiables dynamiquement dans le code du logiciel final, mais nous allons les fixer ici pour simplifier le développement du prototype.</w:t>
      </w:r>
    </w:p>
    <w:p w14:paraId="345ACEC3" w14:textId="77777777" w:rsidR="0011033A" w:rsidRDefault="0011033A" w:rsidP="0011033A">
      <w:r>
        <w:t>Le calcul pour mesurer la qualité de l’offre de transport en commun au bloc dont le centre est aux coordonnées GPS [</w:t>
      </w:r>
      <w:proofErr w:type="spellStart"/>
      <w:proofErr w:type="gramStart"/>
      <w:r w:rsidRPr="008A455F">
        <w:rPr>
          <w:i/>
          <w:iCs/>
        </w:rPr>
        <w:t>x,y</w:t>
      </w:r>
      <w:proofErr w:type="spellEnd"/>
      <w:proofErr w:type="gramEnd"/>
      <w:r>
        <w:t xml:space="preserve">] (en degrés) et à l’heure </w:t>
      </w:r>
      <w:r w:rsidRPr="008A455F">
        <w:rPr>
          <w:i/>
          <w:iCs/>
        </w:rPr>
        <w:t>t</w:t>
      </w:r>
      <w:r>
        <w:t xml:space="preserve"> (en minutes) est alors le suivant :</w:t>
      </w:r>
    </w:p>
    <w:p w14:paraId="1ABAE89B" w14:textId="77777777" w:rsidR="0011033A" w:rsidRDefault="0011033A" w:rsidP="0011033A">
      <w:pPr>
        <w:shd w:val="clear" w:color="auto" w:fill="D9D9D9" w:themeFill="background1" w:themeFillShade="D9"/>
      </w:pPr>
      <w:r>
        <w:t xml:space="preserve">Calculer le nombre total de </w:t>
      </w:r>
      <w:r w:rsidRPr="004A12E6">
        <w:rPr>
          <w:u w:val="single"/>
        </w:rPr>
        <w:t>passages</w:t>
      </w:r>
      <w:r>
        <w:t xml:space="preserve"> d’autobus </w:t>
      </w:r>
      <w:r w:rsidRPr="004A12E6">
        <w:t>différents</w:t>
      </w:r>
      <w:r w:rsidRPr="004A12E6">
        <w:rPr>
          <w:rStyle w:val="Appelnotedebasdep"/>
        </w:rPr>
        <w:footnoteReference w:id="1"/>
      </w:r>
      <w:r>
        <w:t xml:space="preserve"> pour tous les arrêts qui se trouvent dans le bloc centré en [</w:t>
      </w:r>
      <w:proofErr w:type="spellStart"/>
      <w:proofErr w:type="gramStart"/>
      <w:r w:rsidRPr="004A12E6">
        <w:rPr>
          <w:i/>
          <w:iCs/>
        </w:rPr>
        <w:t>x,y</w:t>
      </w:r>
      <w:proofErr w:type="spellEnd"/>
      <w:proofErr w:type="gramEnd"/>
      <w:r>
        <w:t xml:space="preserve">], au cours de la période allant de l’heure </w:t>
      </w:r>
      <w:r w:rsidRPr="00DC4833">
        <w:rPr>
          <w:i/>
          <w:iCs/>
        </w:rPr>
        <w:t>t</w:t>
      </w:r>
      <w:r>
        <w:t xml:space="preserve"> à (</w:t>
      </w:r>
      <w:r w:rsidRPr="00DC4833">
        <w:rPr>
          <w:i/>
          <w:iCs/>
        </w:rPr>
        <w:t>t + 15 minutes</w:t>
      </w:r>
      <w:r>
        <w:t>).</w:t>
      </w:r>
    </w:p>
    <w:p w14:paraId="0F7A4D04" w14:textId="77777777" w:rsidR="0011033A" w:rsidRDefault="0011033A" w:rsidP="0011033A">
      <w:pPr>
        <w:shd w:val="clear" w:color="auto" w:fill="D9D9D9" w:themeFill="background1" w:themeFillShade="D9"/>
      </w:pPr>
      <w:r>
        <w:t>Additionner le nombre total de passages de métro pour toute station qui se trouve dans le « </w:t>
      </w:r>
      <w:r w:rsidRPr="00DD2980">
        <w:t>super-bloc</w:t>
      </w:r>
      <w:r>
        <w:t> » centré en [</w:t>
      </w:r>
      <w:proofErr w:type="spellStart"/>
      <w:proofErr w:type="gramStart"/>
      <w:r w:rsidRPr="00D111E8">
        <w:rPr>
          <w:i/>
          <w:iCs/>
        </w:rPr>
        <w:t>x,y</w:t>
      </w:r>
      <w:proofErr w:type="spellEnd"/>
      <w:proofErr w:type="gramEnd"/>
      <w:r>
        <w:t>] (</w:t>
      </w:r>
      <w:proofErr w:type="spellStart"/>
      <w:r>
        <w:t>ie</w:t>
      </w:r>
      <w:proofErr w:type="spellEnd"/>
      <w:r>
        <w:t xml:space="preserve">. </w:t>
      </w:r>
      <w:proofErr w:type="gramStart"/>
      <w:r>
        <w:t>tous</w:t>
      </w:r>
      <w:proofErr w:type="gramEnd"/>
      <w:r>
        <w:t xml:space="preserve"> les blocs entourant le bloc central de 100m x 100m, en plus de lui-même).</w:t>
      </w:r>
    </w:p>
    <w:p w14:paraId="61E94999" w14:textId="77777777" w:rsidR="0011033A" w:rsidRDefault="0011033A" w:rsidP="0011033A">
      <w:r>
        <w:t xml:space="preserve">Pour générer la carte thermique à une heure </w:t>
      </w:r>
      <w:r w:rsidRPr="00DD2980">
        <w:rPr>
          <w:i/>
          <w:iCs/>
        </w:rPr>
        <w:t>t</w:t>
      </w:r>
      <w:r>
        <w:t>, il faudra donc effectuer ce calcul pour chaque bloc de 10000m</w:t>
      </w:r>
      <w:r w:rsidRPr="00DD2980">
        <w:rPr>
          <w:vertAlign w:val="superscript"/>
        </w:rPr>
        <w:t>2</w:t>
      </w:r>
      <w:r>
        <w:t xml:space="preserve"> sur l’ile de Montréal. Par la suite, nous voudrions voir cette carte changer dans le temps sur une période de 24 heures (par tranches de 15 minutes).</w:t>
      </w:r>
    </w:p>
    <w:p w14:paraId="4DB966CC" w14:textId="77777777" w:rsidR="0011033A" w:rsidRDefault="0011033A" w:rsidP="0011033A">
      <w:r>
        <w:t xml:space="preserve">Le résultat final souhaité est une carte thermique animée dans le temps (par exemple, 15 minutes </w:t>
      </w:r>
      <w:r w:rsidRPr="00AE44ED">
        <w:rPr>
          <w:rStyle w:val="hgkelc"/>
          <w:b/>
          <w:bCs/>
        </w:rPr>
        <w:t>→</w:t>
      </w:r>
      <w:r>
        <w:t xml:space="preserve"> 0.15 seconde) qui révèle visuellement la qualité du service de transport en commun sur l’ile de Montréal pour une journée donnée. Il n’est pas nécessaire que cette carte soit interactive (mettre en pause, « zoomer », etc.), mais ce serait un plus. Vous pouvez vous contenter de produire un simple fichier </w:t>
      </w:r>
      <w:r w:rsidRPr="00270C35">
        <w:rPr>
          <w:i/>
          <w:iCs/>
        </w:rPr>
        <w:t>.gif</w:t>
      </w:r>
      <w:r>
        <w:t xml:space="preserve"> </w:t>
      </w:r>
      <w:proofErr w:type="gramStart"/>
      <w:r>
        <w:t>ou</w:t>
      </w:r>
      <w:proofErr w:type="gramEnd"/>
      <w:r>
        <w:t xml:space="preserve"> </w:t>
      </w:r>
      <w:r w:rsidRPr="00270C35">
        <w:rPr>
          <w:i/>
          <w:iCs/>
        </w:rPr>
        <w:t>.png</w:t>
      </w:r>
      <w:r>
        <w:t xml:space="preserve"> (animé). Minimalement, une série d’images statiques correspondant à la carte générée pour chaque tranche de 15 minutes est également acceptable dans le cadre du prototype.</w:t>
      </w:r>
    </w:p>
    <w:bookmarkEnd w:id="0"/>
    <w:p w14:paraId="2B8AFD12" w14:textId="77777777" w:rsidR="00DE4408" w:rsidRDefault="00DE4408" w:rsidP="003A5EA7"/>
    <w:p w14:paraId="0E1B60ED" w14:textId="77777777" w:rsidR="003A5EA7" w:rsidRPr="001B1394" w:rsidRDefault="00587552" w:rsidP="001B1394">
      <w:pPr>
        <w:pStyle w:val="Titre2"/>
      </w:pPr>
      <w:bookmarkStart w:id="1" w:name="_Toc144118369"/>
      <w:r w:rsidRPr="001B1394">
        <w:t>Questions à poser au client :</w:t>
      </w:r>
      <w:bookmarkEnd w:id="1"/>
    </w:p>
    <w:p w14:paraId="4B621F37" w14:textId="77777777" w:rsidR="00587552" w:rsidRDefault="00587552" w:rsidP="00414058">
      <w:pPr>
        <w:pStyle w:val="Paragraphedeliste"/>
        <w:numPr>
          <w:ilvl w:val="0"/>
          <w:numId w:val="3"/>
        </w:numPr>
      </w:pPr>
      <w:r>
        <w:t>S’il manque des informations dans la description du besoin, inscrivez-les ici</w:t>
      </w:r>
      <w:r w:rsidR="002F18E6">
        <w:t xml:space="preserve"> et j’y répondrai</w:t>
      </w:r>
    </w:p>
    <w:p w14:paraId="593B07E0" w14:textId="77777777" w:rsidR="001279AC" w:rsidRDefault="001279AC" w:rsidP="001279AC">
      <w:pPr>
        <w:pStyle w:val="Paragraphedeliste"/>
        <w:numPr>
          <w:ilvl w:val="0"/>
          <w:numId w:val="0"/>
        </w:numPr>
        <w:ind w:left="720"/>
      </w:pPr>
    </w:p>
    <w:p w14:paraId="0E5466E3" w14:textId="3BA7E005" w:rsidR="00DE4408" w:rsidRDefault="001279AC" w:rsidP="00DE4408">
      <w:r>
        <w:lastRenderedPageBreak/>
        <w:t xml:space="preserve">Est-ce que tu vous </w:t>
      </w:r>
      <w:proofErr w:type="gramStart"/>
      <w:r>
        <w:t>voulez</w:t>
      </w:r>
      <w:proofErr w:type="gramEnd"/>
      <w:r>
        <w:t xml:space="preserve"> un carte graphique comme Google </w:t>
      </w:r>
      <w:proofErr w:type="spellStart"/>
      <w:r>
        <w:t>Map</w:t>
      </w:r>
      <w:proofErr w:type="spellEnd"/>
      <w:r>
        <w:t xml:space="preserve"> où l’on voit la ville ou seulement comme des statistiques?</w:t>
      </w:r>
    </w:p>
    <w:p w14:paraId="44055E7D" w14:textId="183D0FAE" w:rsidR="001279AC" w:rsidRDefault="001279AC" w:rsidP="00DE4408">
      <w:r w:rsidRPr="001279AC">
        <w:t>Comment définissez-vous la "qualité du service" ? Avez-vous des critères spécifiques en tête, tels que la fréquence des bus, la ponctualité, ou d'autres facteurs ?</w:t>
      </w:r>
    </w:p>
    <w:p w14:paraId="56FBC723" w14:textId="77777777" w:rsidR="003A5EA7" w:rsidRDefault="003A5EA7" w:rsidP="00331B54">
      <w:pPr>
        <w:pStyle w:val="Titre1"/>
      </w:pPr>
      <w:r w:rsidRPr="003A5EA7">
        <w:t xml:space="preserve">Technologies </w:t>
      </w:r>
      <w:r w:rsidRPr="00587552">
        <w:t>candidates</w:t>
      </w:r>
    </w:p>
    <w:p w14:paraId="14137E28" w14:textId="77777777" w:rsidR="001D7882" w:rsidRPr="006B3C30" w:rsidRDefault="00BB6121" w:rsidP="00BB6121">
      <w:r w:rsidRPr="006B3C30">
        <w:t xml:space="preserve">Ci-dessous, </w:t>
      </w:r>
      <w:r w:rsidR="001B1394" w:rsidRPr="006B3C30">
        <w:t xml:space="preserve">on veut </w:t>
      </w:r>
      <w:r w:rsidR="0035655E" w:rsidRPr="006B3C30">
        <w:t>lister les</w:t>
      </w:r>
      <w:r w:rsidRPr="006B3C30">
        <w:t xml:space="preserve"> technologies </w:t>
      </w:r>
      <w:r w:rsidR="0035655E" w:rsidRPr="006B3C30">
        <w:t xml:space="preserve">qui </w:t>
      </w:r>
      <w:r w:rsidRPr="006B3C30">
        <w:t>pourraient convenir au besoin</w:t>
      </w:r>
      <w:r w:rsidR="003F51B3" w:rsidRPr="006B3C30">
        <w:t xml:space="preserve"> précédent</w:t>
      </w:r>
      <w:r w:rsidR="001D7882" w:rsidRPr="006B3C30">
        <w:t xml:space="preserve">, </w:t>
      </w:r>
      <w:r w:rsidR="000703D0" w:rsidRPr="006B3C30">
        <w:t>organisées</w:t>
      </w:r>
      <w:r w:rsidR="0035655E" w:rsidRPr="006B3C30">
        <w:t xml:space="preserve"> sel</w:t>
      </w:r>
      <w:r w:rsidRPr="006B3C30">
        <w:t>on leur catégorie</w:t>
      </w:r>
      <w:r w:rsidR="001D7882" w:rsidRPr="006B3C30">
        <w:t>.</w:t>
      </w:r>
      <w:r w:rsidR="001D7882" w:rsidRPr="006B3C30">
        <w:br/>
        <w:t xml:space="preserve">Vous pouvez indiquer « aucun » s’il n’est pas nécessaire de </w:t>
      </w:r>
      <w:r w:rsidR="003F51B3" w:rsidRPr="006B3C30">
        <w:t>préciser</w:t>
      </w:r>
      <w:r w:rsidR="001D7882" w:rsidRPr="006B3C30">
        <w:t xml:space="preserve"> </w:t>
      </w:r>
      <w:r w:rsidR="003F51B3" w:rsidRPr="006B3C30">
        <w:t>le choix d’une</w:t>
      </w:r>
      <w:r w:rsidR="001D7882" w:rsidRPr="006B3C30">
        <w:t xml:space="preserve"> technologie </w:t>
      </w:r>
      <w:r w:rsidR="00FF7D9D" w:rsidRPr="006B3C30">
        <w:t>pour un</w:t>
      </w:r>
      <w:r w:rsidR="00663F79" w:rsidRPr="006B3C30">
        <w:t xml:space="preserve">e catégorie </w:t>
      </w:r>
      <w:r w:rsidR="00FF7D9D" w:rsidRPr="006B3C30">
        <w:t>donné</w:t>
      </w:r>
      <w:r w:rsidR="001B1394" w:rsidRPr="006B3C30">
        <w:t>e</w:t>
      </w:r>
      <w:r w:rsidR="001D7882" w:rsidRPr="006B3C30">
        <w:t>.</w:t>
      </w:r>
    </w:p>
    <w:p w14:paraId="4ADB8259" w14:textId="77777777" w:rsidR="001A3BAF" w:rsidRPr="006B3C30" w:rsidRDefault="001A3BAF" w:rsidP="00BB6121">
      <w:r w:rsidRPr="006B3C30">
        <w:t xml:space="preserve">Pour chaque catégorie, vous devez remplir le tableau suivant en </w:t>
      </w:r>
      <w:r w:rsidR="00663F79" w:rsidRPr="006B3C30">
        <w:t>cherchant</w:t>
      </w:r>
      <w:r w:rsidRPr="006B3C30">
        <w:t xml:space="preserve"> et documentant quelles technologies seraient des candidates potentielles afin de répondre au </w:t>
      </w:r>
      <w:r w:rsidR="00663F79" w:rsidRPr="006B3C30">
        <w:t>besoin</w:t>
      </w:r>
      <w:r w:rsidR="000703D0" w:rsidRPr="006B3C30">
        <w:t xml:space="preserve"> du client</w:t>
      </w:r>
      <w:r w:rsidR="00663F79" w:rsidRPr="006B3C30">
        <w:t>.</w:t>
      </w:r>
      <w:r w:rsidR="001B1394" w:rsidRPr="006B3C30">
        <w:br/>
      </w:r>
      <w:r w:rsidR="006B3C30">
        <w:rPr>
          <w:i/>
          <w:iCs/>
        </w:rPr>
        <w:t xml:space="preserve">Conseil : </w:t>
      </w:r>
      <w:r w:rsidR="001B1394" w:rsidRPr="006B3C30">
        <w:rPr>
          <w:i/>
          <w:iCs/>
        </w:rPr>
        <w:t>Mieux vaut proposer plus de technologies que moins, on fera le choix des technologies les plus adaptées plus tard, une fois toutes les options sur la table.</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FB25B7" w:rsidRPr="003A5EA7" w14:paraId="016CDB0A"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6224648D" w14:textId="77777777" w:rsidR="001A3BAF" w:rsidRPr="003A5EA7" w:rsidRDefault="001A3BAF" w:rsidP="00587E38">
            <w:pPr>
              <w:spacing w:line="259" w:lineRule="auto"/>
            </w:pPr>
            <w:r w:rsidRPr="003A5EA7">
              <w:t>Nom</w:t>
            </w:r>
            <w:r>
              <w:t xml:space="preserve"> de la technologie</w:t>
            </w:r>
          </w:p>
        </w:tc>
        <w:tc>
          <w:tcPr>
            <w:tcW w:w="833" w:type="pct"/>
          </w:tcPr>
          <w:p w14:paraId="2932555B"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0B015FA0"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4EBE2F40"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0703D0">
              <w:t>incertitudes</w:t>
            </w:r>
          </w:p>
        </w:tc>
        <w:tc>
          <w:tcPr>
            <w:tcW w:w="833" w:type="pct"/>
          </w:tcPr>
          <w:p w14:paraId="712797F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16FCF5C2"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FB25B7" w:rsidRPr="003A5EA7" w14:paraId="070BF8B3"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81BADA7" w14:textId="77777777" w:rsidR="001A3BAF" w:rsidRPr="003A5EA7" w:rsidRDefault="00663F79" w:rsidP="00587E38">
            <w:pPr>
              <w:spacing w:line="259" w:lineRule="auto"/>
            </w:pPr>
            <w:r>
              <w:t>Le nom de la technologie</w:t>
            </w:r>
          </w:p>
        </w:tc>
        <w:tc>
          <w:tcPr>
            <w:tcW w:w="833" w:type="pct"/>
          </w:tcPr>
          <w:p w14:paraId="68E1C126" w14:textId="77777777" w:rsidR="001A3BAF" w:rsidRPr="003A5EA7" w:rsidRDefault="00663F79" w:rsidP="00587E38">
            <w:pPr>
              <w:spacing w:line="259" w:lineRule="auto"/>
              <w:cnfStyle w:val="000000100000" w:firstRow="0" w:lastRow="0" w:firstColumn="0" w:lastColumn="0" w:oddVBand="0" w:evenVBand="0" w:oddHBand="1" w:evenHBand="0" w:firstRowFirstColumn="0" w:firstRowLastColumn="0" w:lastRowFirstColumn="0" w:lastRowLastColumn="0"/>
            </w:pPr>
            <w:r>
              <w:t>Un court résumé de ce que ça fait</w:t>
            </w:r>
            <w:r w:rsidR="00532E96">
              <w:t xml:space="preserve"> (dans le cadre du besoin ci-haut).</w:t>
            </w:r>
          </w:p>
        </w:tc>
        <w:tc>
          <w:tcPr>
            <w:tcW w:w="834" w:type="pct"/>
          </w:tcPr>
          <w:p w14:paraId="37BBC02C" w14:textId="77777777" w:rsidR="001A3BAF" w:rsidRDefault="00663F79" w:rsidP="00587E38">
            <w:pPr>
              <w:spacing w:line="259" w:lineRule="auto"/>
              <w:cnfStyle w:val="000000100000" w:firstRow="0" w:lastRow="0" w:firstColumn="0" w:lastColumn="0" w:oddVBand="0" w:evenVBand="0" w:oddHBand="1" w:evenHBand="0" w:firstRowFirstColumn="0" w:firstRowLastColumn="0" w:lastRowFirstColumn="0" w:lastRowLastColumn="0"/>
            </w:pPr>
            <w:r>
              <w:t>Quel</w:t>
            </w:r>
            <w:r w:rsidR="00FB25B7">
              <w:t>le</w:t>
            </w:r>
            <w:r>
              <w:t xml:space="preserve">s sont les </w:t>
            </w:r>
            <w:r w:rsidR="00FB25B7">
              <w:t>forces</w:t>
            </w:r>
            <w:r>
              <w:t xml:space="preserve"> de cette technologie?</w:t>
            </w:r>
          </w:p>
          <w:p w14:paraId="38C82B01" w14:textId="77777777" w:rsidR="00663F79" w:rsidRDefault="00532E96" w:rsidP="00414058">
            <w:pPr>
              <w:pStyle w:val="Paragraphedeliste"/>
              <w:cnfStyle w:val="000000100000" w:firstRow="0" w:lastRow="0" w:firstColumn="0" w:lastColumn="0" w:oddVBand="0" w:evenVBand="0" w:oddHBand="1" w:evenHBand="0" w:firstRowFirstColumn="0" w:firstRowLastColumn="0" w:lastRowFirstColumn="0" w:lastRowLastColumn="0"/>
            </w:pPr>
            <w:r>
              <w:t>Facilité d’apprentissage</w:t>
            </w:r>
          </w:p>
          <w:p w14:paraId="7226A917" w14:textId="77777777" w:rsidR="00663F79" w:rsidRDefault="00663F79" w:rsidP="00414058">
            <w:pPr>
              <w:pStyle w:val="Paragraphedeliste"/>
              <w:cnfStyle w:val="000000100000" w:firstRow="0" w:lastRow="0" w:firstColumn="0" w:lastColumn="0" w:oddVBand="0" w:evenVBand="0" w:oddHBand="1" w:evenHBand="0" w:firstRowFirstColumn="0" w:firstRowLastColumn="0" w:lastRowFirstColumn="0" w:lastRowLastColumn="0"/>
            </w:pPr>
            <w:r>
              <w:t>Bonne documentation</w:t>
            </w:r>
          </w:p>
          <w:p w14:paraId="5031CE7E" w14:textId="77777777" w:rsidR="00C91CC4" w:rsidRDefault="00663F79" w:rsidP="00C91CC4">
            <w:pPr>
              <w:pStyle w:val="Paragraphedeliste"/>
              <w:cnfStyle w:val="000000100000" w:firstRow="0" w:lastRow="0" w:firstColumn="0" w:lastColumn="0" w:oddVBand="0" w:evenVBand="0" w:oddHBand="1" w:evenHBand="0" w:firstRowFirstColumn="0" w:firstRowLastColumn="0" w:lastRowFirstColumn="0" w:lastRowLastColumn="0"/>
            </w:pPr>
            <w:r>
              <w:t>Très populaire</w:t>
            </w:r>
            <w:r w:rsidR="00C91CC4">
              <w:t>, établie depuis longtemps</w:t>
            </w:r>
          </w:p>
          <w:p w14:paraId="21CB8A6C" w14:textId="77777777" w:rsidR="00663F79" w:rsidRPr="003A5EA7" w:rsidRDefault="00663F79" w:rsidP="00C91CC4">
            <w:pPr>
              <w:pStyle w:val="Paragraphedeliste"/>
              <w:cnfStyle w:val="000000100000" w:firstRow="0" w:lastRow="0" w:firstColumn="0" w:lastColumn="0" w:oddVBand="0" w:evenVBand="0" w:oddHBand="1" w:evenHBand="0" w:firstRowFirstColumn="0" w:firstRowLastColumn="0" w:lastRowFirstColumn="0" w:lastRowLastColumn="0"/>
            </w:pPr>
            <w:r>
              <w:t>Etc…</w:t>
            </w:r>
          </w:p>
        </w:tc>
        <w:tc>
          <w:tcPr>
            <w:tcW w:w="833" w:type="pct"/>
          </w:tcPr>
          <w:p w14:paraId="188A1220" w14:textId="77777777" w:rsidR="001A3BAF" w:rsidRDefault="00FB25B7" w:rsidP="00587E38">
            <w:pPr>
              <w:spacing w:line="259" w:lineRule="auto"/>
              <w:cnfStyle w:val="000000100000" w:firstRow="0" w:lastRow="0" w:firstColumn="0" w:lastColumn="0" w:oddVBand="0" w:evenVBand="0" w:oddHBand="1" w:evenHBand="0" w:firstRowFirstColumn="0" w:firstRowLastColumn="0" w:lastRowFirstColumn="0" w:lastRowLastColumn="0"/>
            </w:pPr>
            <w:r>
              <w:t>Quelles sont les faiblesses de cette technologie?</w:t>
            </w:r>
          </w:p>
          <w:p w14:paraId="03E614A5" w14:textId="77777777" w:rsidR="00C91CC4" w:rsidRDefault="00C91CC4" w:rsidP="00C91CC4">
            <w:pPr>
              <w:pStyle w:val="Paragraphedeliste"/>
              <w:cnfStyle w:val="000000100000" w:firstRow="0" w:lastRow="0" w:firstColumn="0" w:lastColumn="0" w:oddVBand="0" w:evenVBand="0" w:oddHBand="1" w:evenHBand="0" w:firstRowFirstColumn="0" w:firstRowLastColumn="0" w:lastRowFirstColumn="0" w:lastRowLastColumn="0"/>
            </w:pPr>
            <w:r>
              <w:t>Faible performance</w:t>
            </w:r>
          </w:p>
          <w:p w14:paraId="2CB2A834" w14:textId="77777777" w:rsidR="00FB25B7" w:rsidRDefault="00FB25B7" w:rsidP="00414058">
            <w:pPr>
              <w:pStyle w:val="Paragraphedeliste"/>
              <w:cnfStyle w:val="000000100000" w:firstRow="0" w:lastRow="0" w:firstColumn="0" w:lastColumn="0" w:oddVBand="0" w:evenVBand="0" w:oddHBand="1" w:evenHBand="0" w:firstRowFirstColumn="0" w:firstRowLastColumn="0" w:lastRowFirstColumn="0" w:lastRowLastColumn="0"/>
            </w:pPr>
            <w:r>
              <w:t>Coût</w:t>
            </w:r>
            <w:r w:rsidR="000703D0">
              <w:t xml:space="preserve"> ou licence</w:t>
            </w:r>
          </w:p>
          <w:p w14:paraId="5CEB9773" w14:textId="77777777" w:rsidR="00C91CC4" w:rsidRDefault="00FB25B7" w:rsidP="00C91CC4">
            <w:pPr>
              <w:pStyle w:val="Paragraphedeliste"/>
              <w:cnfStyle w:val="000000100000" w:firstRow="0" w:lastRow="0" w:firstColumn="0" w:lastColumn="0" w:oddVBand="0" w:evenVBand="0" w:oddHBand="1" w:evenHBand="0" w:firstRowFirstColumn="0" w:firstRowLastColumn="0" w:lastRowFirstColumn="0" w:lastRowLastColumn="0"/>
            </w:pPr>
            <w:r>
              <w:t>Courbe d’apprentissage</w:t>
            </w:r>
          </w:p>
          <w:p w14:paraId="551DF855" w14:textId="77777777" w:rsidR="00FB25B7" w:rsidRDefault="00532E96" w:rsidP="00414058">
            <w:pPr>
              <w:pStyle w:val="Paragraphedeliste"/>
              <w:cnfStyle w:val="000000100000" w:firstRow="0" w:lastRow="0" w:firstColumn="0" w:lastColumn="0" w:oddVBand="0" w:evenVBand="0" w:oddHBand="1" w:evenHBand="0" w:firstRowFirstColumn="0" w:firstRowLastColumn="0" w:lastRowFirstColumn="0" w:lastRowLastColumn="0"/>
            </w:pPr>
            <w:r>
              <w:t>Peu d’exemples connus</w:t>
            </w:r>
          </w:p>
          <w:p w14:paraId="79CCC1BF" w14:textId="77777777" w:rsidR="00532E96" w:rsidRPr="003A5EA7" w:rsidRDefault="00532E96" w:rsidP="00414058">
            <w:pPr>
              <w:pStyle w:val="Paragraphedeliste"/>
              <w:cnfStyle w:val="000000100000" w:firstRow="0" w:lastRow="0" w:firstColumn="0" w:lastColumn="0" w:oddVBand="0" w:evenVBand="0" w:oddHBand="1" w:evenHBand="0" w:firstRowFirstColumn="0" w:firstRowLastColumn="0" w:lastRowFirstColumn="0" w:lastRowLastColumn="0"/>
            </w:pPr>
            <w:r>
              <w:t>Etc…</w:t>
            </w:r>
          </w:p>
        </w:tc>
        <w:tc>
          <w:tcPr>
            <w:tcW w:w="833" w:type="pct"/>
          </w:tcPr>
          <w:p w14:paraId="3F31B9AB" w14:textId="77777777" w:rsidR="001A3BAF" w:rsidRPr="003A5EA7" w:rsidRDefault="00532E96" w:rsidP="00587E38">
            <w:pPr>
              <w:spacing w:line="259" w:lineRule="auto"/>
              <w:cnfStyle w:val="000000100000" w:firstRow="0" w:lastRow="0" w:firstColumn="0" w:lastColumn="0" w:oddVBand="0" w:evenVBand="0" w:oddHBand="1" w:evenHBand="0" w:firstRowFirstColumn="0" w:firstRowLastColumn="0" w:lastRowFirstColumn="0" w:lastRowLastColumn="0"/>
            </w:pPr>
            <w:r>
              <w:t>Listez les sites, articles ou vidéos qui vous ont aidés à comprendre la technologie. Des exemples de projets similaires sont aussi très utiles.</w:t>
            </w:r>
          </w:p>
        </w:tc>
        <w:tc>
          <w:tcPr>
            <w:tcW w:w="834" w:type="pct"/>
          </w:tcPr>
          <w:p w14:paraId="71ACA391" w14:textId="77777777" w:rsidR="001A3BAF" w:rsidRPr="003A5EA7" w:rsidRDefault="00C91CC4" w:rsidP="00587E38">
            <w:pPr>
              <w:spacing w:line="259" w:lineRule="auto"/>
              <w:cnfStyle w:val="000000100000" w:firstRow="0" w:lastRow="0" w:firstColumn="0" w:lastColumn="0" w:oddVBand="0" w:evenVBand="0" w:oddHBand="1" w:evenHBand="0" w:firstRowFirstColumn="0" w:firstRowLastColumn="0" w:lastRowFirstColumn="0" w:lastRowLastColumn="0"/>
            </w:pPr>
            <w:r>
              <w:t>Écrivez</w:t>
            </w:r>
            <w:r w:rsidR="00532E96">
              <w:t xml:space="preserve"> </w:t>
            </w:r>
            <w:r>
              <w:t>une ou deux</w:t>
            </w:r>
            <w:r w:rsidR="00532E96">
              <w:t xml:space="preserve"> phrases qui indiquent si vous pensez que cette technologie serait adéquate</w:t>
            </w:r>
            <w:r>
              <w:t xml:space="preserve"> ou non au besoin,</w:t>
            </w:r>
            <w:r w:rsidR="00532E96">
              <w:t xml:space="preserve"> et pourquoi.</w:t>
            </w:r>
          </w:p>
        </w:tc>
      </w:tr>
      <w:tr w:rsidR="00587552" w:rsidRPr="003A5EA7" w14:paraId="16CE4A31" w14:textId="77777777" w:rsidTr="00587552">
        <w:tc>
          <w:tcPr>
            <w:cnfStyle w:val="001000000000" w:firstRow="0" w:lastRow="0" w:firstColumn="1" w:lastColumn="0" w:oddVBand="0" w:evenVBand="0" w:oddHBand="0" w:evenHBand="0" w:firstRowFirstColumn="0" w:firstRowLastColumn="0" w:lastRowFirstColumn="0" w:lastRowLastColumn="0"/>
            <w:tcW w:w="5000" w:type="pct"/>
            <w:gridSpan w:val="6"/>
          </w:tcPr>
          <w:p w14:paraId="7150AACA" w14:textId="77777777" w:rsidR="00587552" w:rsidRDefault="00587552" w:rsidP="00E04B5A">
            <w:pPr>
              <w:rPr>
                <w:b w:val="0"/>
                <w:bCs w:val="0"/>
              </w:rPr>
            </w:pPr>
            <w:r>
              <w:t xml:space="preserve">Ce tableau </w:t>
            </w:r>
            <w:r w:rsidR="00BB2AB2">
              <w:t>n’est qu’</w:t>
            </w:r>
            <w:r>
              <w:t>un exemple, n’inscrivez rien ici, utilisez plutôt les tableaux des catégories</w:t>
            </w:r>
            <w:r w:rsidR="001B1394">
              <w:t xml:space="preserve"> spécifiques</w:t>
            </w:r>
            <w:r w:rsidR="00E04B5A">
              <w:t xml:space="preserve"> dans les prochaines pages :</w:t>
            </w:r>
          </w:p>
          <w:p w14:paraId="3EB4F753" w14:textId="77777777" w:rsidR="00E04B5A" w:rsidRDefault="00E04B5A" w:rsidP="00E04B5A">
            <w:pPr>
              <w:pStyle w:val="TM2"/>
              <w:tabs>
                <w:tab w:val="clear" w:pos="7263"/>
                <w:tab w:val="right" w:pos="6838"/>
              </w:tabs>
              <w:spacing w:after="0"/>
              <w:rPr>
                <w:rFonts w:eastAsiaTheme="minorEastAsia"/>
                <w:noProof/>
                <w:lang w:eastAsia="fr-CA"/>
              </w:rPr>
            </w:pPr>
            <w:r>
              <w:fldChar w:fldCharType="begin"/>
            </w:r>
            <w:r>
              <w:instrText xml:space="preserve"> TOC \o "2-2" \h \z </w:instrText>
            </w:r>
            <w:r>
              <w:fldChar w:fldCharType="separate"/>
            </w:r>
            <w:hyperlink w:anchor="_Toc144118370" w:history="1">
              <w:r w:rsidRPr="002B1280">
                <w:rPr>
                  <w:rStyle w:val="Lienhypertexte"/>
                  <w:noProof/>
                </w:rPr>
                <w:t>Plateformes de déploiement (matériel, logiciels, services cloud, etc.)</w:t>
              </w:r>
              <w:r>
                <w:rPr>
                  <w:noProof/>
                  <w:webHidden/>
                </w:rPr>
                <w:tab/>
              </w:r>
              <w:r>
                <w:rPr>
                  <w:noProof/>
                  <w:webHidden/>
                </w:rPr>
                <w:fldChar w:fldCharType="begin"/>
              </w:r>
              <w:r>
                <w:rPr>
                  <w:noProof/>
                  <w:webHidden/>
                </w:rPr>
                <w:instrText xml:space="preserve"> PAGEREF _Toc144118370 \h </w:instrText>
              </w:r>
              <w:r>
                <w:rPr>
                  <w:noProof/>
                  <w:webHidden/>
                </w:rPr>
              </w:r>
              <w:r>
                <w:rPr>
                  <w:noProof/>
                  <w:webHidden/>
                </w:rPr>
                <w:fldChar w:fldCharType="separate"/>
              </w:r>
              <w:r>
                <w:rPr>
                  <w:noProof/>
                  <w:webHidden/>
                </w:rPr>
                <w:t>2</w:t>
              </w:r>
              <w:r>
                <w:rPr>
                  <w:noProof/>
                  <w:webHidden/>
                </w:rPr>
                <w:fldChar w:fldCharType="end"/>
              </w:r>
            </w:hyperlink>
          </w:p>
          <w:p w14:paraId="3F811361" w14:textId="77777777" w:rsidR="00E04B5A" w:rsidRDefault="00000000" w:rsidP="00E04B5A">
            <w:pPr>
              <w:pStyle w:val="TM2"/>
              <w:tabs>
                <w:tab w:val="clear" w:pos="7263"/>
                <w:tab w:val="right" w:pos="6838"/>
              </w:tabs>
              <w:spacing w:after="0"/>
              <w:rPr>
                <w:rFonts w:eastAsiaTheme="minorEastAsia"/>
                <w:noProof/>
                <w:lang w:eastAsia="fr-CA"/>
              </w:rPr>
            </w:pPr>
            <w:hyperlink w:anchor="_Toc144118371" w:history="1">
              <w:r w:rsidR="00E04B5A" w:rsidRPr="002B1280">
                <w:rPr>
                  <w:rStyle w:val="Lienhypertexte"/>
                  <w:noProof/>
                </w:rPr>
                <w:t>Sources de données (bases de données, API web ou locale, etc.)</w:t>
              </w:r>
              <w:r w:rsidR="00E04B5A">
                <w:rPr>
                  <w:noProof/>
                  <w:webHidden/>
                </w:rPr>
                <w:tab/>
              </w:r>
              <w:r w:rsidR="00E04B5A">
                <w:rPr>
                  <w:noProof/>
                  <w:webHidden/>
                </w:rPr>
                <w:fldChar w:fldCharType="begin"/>
              </w:r>
              <w:r w:rsidR="00E04B5A">
                <w:rPr>
                  <w:noProof/>
                  <w:webHidden/>
                </w:rPr>
                <w:instrText xml:space="preserve"> PAGEREF _Toc144118371 \h </w:instrText>
              </w:r>
              <w:r w:rsidR="00E04B5A">
                <w:rPr>
                  <w:noProof/>
                  <w:webHidden/>
                </w:rPr>
              </w:r>
              <w:r w:rsidR="00E04B5A">
                <w:rPr>
                  <w:noProof/>
                  <w:webHidden/>
                </w:rPr>
                <w:fldChar w:fldCharType="separate"/>
              </w:r>
              <w:r w:rsidR="00E04B5A">
                <w:rPr>
                  <w:noProof/>
                  <w:webHidden/>
                </w:rPr>
                <w:t>2</w:t>
              </w:r>
              <w:r w:rsidR="00E04B5A">
                <w:rPr>
                  <w:noProof/>
                  <w:webHidden/>
                </w:rPr>
                <w:fldChar w:fldCharType="end"/>
              </w:r>
            </w:hyperlink>
          </w:p>
          <w:p w14:paraId="55D13D1D" w14:textId="77777777" w:rsidR="00E04B5A" w:rsidRDefault="00000000" w:rsidP="00E04B5A">
            <w:pPr>
              <w:pStyle w:val="TM2"/>
              <w:tabs>
                <w:tab w:val="clear" w:pos="7263"/>
                <w:tab w:val="right" w:pos="6838"/>
              </w:tabs>
              <w:spacing w:after="0"/>
              <w:rPr>
                <w:rFonts w:eastAsiaTheme="minorEastAsia"/>
                <w:noProof/>
                <w:lang w:eastAsia="fr-CA"/>
              </w:rPr>
            </w:pPr>
            <w:hyperlink w:anchor="_Toc144118372" w:history="1">
              <w:r w:rsidR="00E04B5A" w:rsidRPr="002B1280">
                <w:rPr>
                  <w:rStyle w:val="Lienhypertexte"/>
                  <w:noProof/>
                </w:rPr>
                <w:t xml:space="preserve">Langages, librairies et </w:t>
              </w:r>
              <w:r w:rsidR="00E04B5A" w:rsidRPr="002B1280">
                <w:rPr>
                  <w:rStyle w:val="Lienhypertexte"/>
                  <w:i/>
                  <w:iCs/>
                  <w:noProof/>
                </w:rPr>
                <w:t>frameworks</w:t>
              </w:r>
              <w:r w:rsidR="00E04B5A">
                <w:rPr>
                  <w:noProof/>
                  <w:webHidden/>
                </w:rPr>
                <w:tab/>
              </w:r>
              <w:r w:rsidR="00E04B5A">
                <w:rPr>
                  <w:noProof/>
                  <w:webHidden/>
                </w:rPr>
                <w:fldChar w:fldCharType="begin"/>
              </w:r>
              <w:r w:rsidR="00E04B5A">
                <w:rPr>
                  <w:noProof/>
                  <w:webHidden/>
                </w:rPr>
                <w:instrText xml:space="preserve"> PAGEREF _Toc144118372 \h </w:instrText>
              </w:r>
              <w:r w:rsidR="00E04B5A">
                <w:rPr>
                  <w:noProof/>
                  <w:webHidden/>
                </w:rPr>
              </w:r>
              <w:r w:rsidR="00E04B5A">
                <w:rPr>
                  <w:noProof/>
                  <w:webHidden/>
                </w:rPr>
                <w:fldChar w:fldCharType="separate"/>
              </w:r>
              <w:r w:rsidR="00E04B5A">
                <w:rPr>
                  <w:noProof/>
                  <w:webHidden/>
                </w:rPr>
                <w:t>2</w:t>
              </w:r>
              <w:r w:rsidR="00E04B5A">
                <w:rPr>
                  <w:noProof/>
                  <w:webHidden/>
                </w:rPr>
                <w:fldChar w:fldCharType="end"/>
              </w:r>
            </w:hyperlink>
          </w:p>
          <w:p w14:paraId="5722694F" w14:textId="77777777" w:rsidR="00E04B5A" w:rsidRDefault="00000000" w:rsidP="00E04B5A">
            <w:pPr>
              <w:pStyle w:val="TM2"/>
              <w:tabs>
                <w:tab w:val="clear" w:pos="7263"/>
                <w:tab w:val="right" w:pos="6838"/>
              </w:tabs>
              <w:spacing w:after="0"/>
              <w:rPr>
                <w:rFonts w:eastAsiaTheme="minorEastAsia"/>
                <w:noProof/>
                <w:lang w:eastAsia="fr-CA"/>
              </w:rPr>
            </w:pPr>
            <w:hyperlink w:anchor="_Toc144118373" w:history="1">
              <w:r w:rsidR="00E04B5A" w:rsidRPr="002B1280">
                <w:rPr>
                  <w:rStyle w:val="Lienhypertexte"/>
                  <w:noProof/>
                </w:rPr>
                <w:t>Environnement de développement</w:t>
              </w:r>
              <w:r w:rsidR="00E04B5A">
                <w:rPr>
                  <w:noProof/>
                  <w:webHidden/>
                </w:rPr>
                <w:tab/>
              </w:r>
              <w:r w:rsidR="00E04B5A">
                <w:rPr>
                  <w:noProof/>
                  <w:webHidden/>
                </w:rPr>
                <w:fldChar w:fldCharType="begin"/>
              </w:r>
              <w:r w:rsidR="00E04B5A">
                <w:rPr>
                  <w:noProof/>
                  <w:webHidden/>
                </w:rPr>
                <w:instrText xml:space="preserve"> PAGEREF _Toc144118373 \h </w:instrText>
              </w:r>
              <w:r w:rsidR="00E04B5A">
                <w:rPr>
                  <w:noProof/>
                  <w:webHidden/>
                </w:rPr>
              </w:r>
              <w:r w:rsidR="00E04B5A">
                <w:rPr>
                  <w:noProof/>
                  <w:webHidden/>
                </w:rPr>
                <w:fldChar w:fldCharType="separate"/>
              </w:r>
              <w:r w:rsidR="00E04B5A">
                <w:rPr>
                  <w:noProof/>
                  <w:webHidden/>
                </w:rPr>
                <w:t>2</w:t>
              </w:r>
              <w:r w:rsidR="00E04B5A">
                <w:rPr>
                  <w:noProof/>
                  <w:webHidden/>
                </w:rPr>
                <w:fldChar w:fldCharType="end"/>
              </w:r>
            </w:hyperlink>
          </w:p>
          <w:p w14:paraId="5E2EEB7E" w14:textId="77777777" w:rsidR="00E04B5A" w:rsidRDefault="00000000" w:rsidP="00E04B5A">
            <w:pPr>
              <w:pStyle w:val="TM2"/>
              <w:tabs>
                <w:tab w:val="clear" w:pos="7263"/>
                <w:tab w:val="right" w:pos="6838"/>
              </w:tabs>
              <w:spacing w:after="0"/>
              <w:rPr>
                <w:rFonts w:eastAsiaTheme="minorEastAsia"/>
                <w:noProof/>
                <w:lang w:eastAsia="fr-CA"/>
              </w:rPr>
            </w:pPr>
            <w:hyperlink w:anchor="_Toc144118374" w:history="1">
              <w:r w:rsidR="00E04B5A" w:rsidRPr="002B1280">
                <w:rPr>
                  <w:rStyle w:val="Lienhypertexte"/>
                  <w:noProof/>
                </w:rPr>
                <w:t>Autres technologies</w:t>
              </w:r>
              <w:r w:rsidR="00E04B5A">
                <w:rPr>
                  <w:noProof/>
                  <w:webHidden/>
                </w:rPr>
                <w:tab/>
              </w:r>
              <w:r w:rsidR="00E04B5A">
                <w:rPr>
                  <w:noProof/>
                  <w:webHidden/>
                </w:rPr>
                <w:fldChar w:fldCharType="begin"/>
              </w:r>
              <w:r w:rsidR="00E04B5A">
                <w:rPr>
                  <w:noProof/>
                  <w:webHidden/>
                </w:rPr>
                <w:instrText xml:space="preserve"> PAGEREF _Toc144118374 \h </w:instrText>
              </w:r>
              <w:r w:rsidR="00E04B5A">
                <w:rPr>
                  <w:noProof/>
                  <w:webHidden/>
                </w:rPr>
              </w:r>
              <w:r w:rsidR="00E04B5A">
                <w:rPr>
                  <w:noProof/>
                  <w:webHidden/>
                </w:rPr>
                <w:fldChar w:fldCharType="separate"/>
              </w:r>
              <w:r w:rsidR="00E04B5A">
                <w:rPr>
                  <w:noProof/>
                  <w:webHidden/>
                </w:rPr>
                <w:t>3</w:t>
              </w:r>
              <w:r w:rsidR="00E04B5A">
                <w:rPr>
                  <w:noProof/>
                  <w:webHidden/>
                </w:rPr>
                <w:fldChar w:fldCharType="end"/>
              </w:r>
            </w:hyperlink>
          </w:p>
          <w:p w14:paraId="490D1AE9" w14:textId="77777777" w:rsidR="00E04B5A" w:rsidRDefault="00E04B5A" w:rsidP="00E04B5A">
            <w:r>
              <w:fldChar w:fldCharType="end"/>
            </w:r>
          </w:p>
        </w:tc>
      </w:tr>
    </w:tbl>
    <w:p w14:paraId="030102B6" w14:textId="77777777" w:rsidR="001D7882" w:rsidRPr="00BB6121" w:rsidRDefault="001D7882" w:rsidP="00BB6121"/>
    <w:p w14:paraId="58D1A97A" w14:textId="77777777" w:rsidR="003A5EA7" w:rsidRDefault="00BB6121" w:rsidP="001B1394">
      <w:pPr>
        <w:pStyle w:val="Titre2"/>
      </w:pPr>
      <w:bookmarkStart w:id="2" w:name="_Toc144118370"/>
      <w:r>
        <w:t>Plateformes de déploiement (matériel</w:t>
      </w:r>
      <w:r w:rsidR="003F51B3">
        <w:t xml:space="preserve">, logiciels, </w:t>
      </w:r>
      <w:r>
        <w:t>services cloud</w:t>
      </w:r>
      <w:r w:rsidR="003F51B3">
        <w:t>, etc.</w:t>
      </w:r>
      <w:r>
        <w:t>)</w:t>
      </w:r>
      <w:bookmarkEnd w:id="2"/>
    </w:p>
    <w:p w14:paraId="7E5F9159" w14:textId="77777777" w:rsidR="001A3BAF" w:rsidRDefault="001D7882" w:rsidP="001D7882">
      <w:r>
        <w:t>Quelle sorte de matériel ou quelles alternatives (services web, virtualisation, etc.) sont nécessaires pour répondre au besoin?</w:t>
      </w:r>
    </w:p>
    <w:tbl>
      <w:tblPr>
        <w:tblStyle w:val="TableauGrille4-Accentuation5"/>
        <w:tblW w:w="5000" w:type="pct"/>
        <w:tblLook w:val="04A0" w:firstRow="1" w:lastRow="0" w:firstColumn="1" w:lastColumn="0" w:noHBand="0" w:noVBand="1"/>
      </w:tblPr>
      <w:tblGrid>
        <w:gridCol w:w="2859"/>
        <w:gridCol w:w="2860"/>
        <w:gridCol w:w="2864"/>
        <w:gridCol w:w="2860"/>
        <w:gridCol w:w="2963"/>
        <w:gridCol w:w="2864"/>
      </w:tblGrid>
      <w:tr w:rsidR="001A3BAF" w:rsidRPr="003A5EA7" w14:paraId="1A9E3A61"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35806FB" w14:textId="77777777" w:rsidR="001A3BAF" w:rsidRPr="003A5EA7" w:rsidRDefault="001A3BAF" w:rsidP="00587E38">
            <w:pPr>
              <w:spacing w:line="259" w:lineRule="auto"/>
            </w:pPr>
            <w:r w:rsidRPr="003A5EA7">
              <w:t>Nom</w:t>
            </w:r>
            <w:r>
              <w:t xml:space="preserve"> de la technologie</w:t>
            </w:r>
          </w:p>
        </w:tc>
        <w:tc>
          <w:tcPr>
            <w:tcW w:w="833" w:type="pct"/>
          </w:tcPr>
          <w:p w14:paraId="5310AA9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416C5F48"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7590287E"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366E53B9"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418EB40D"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1E38665A"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332650B" w14:textId="79A552CF" w:rsidR="001A3BAF" w:rsidRPr="003A5EA7" w:rsidRDefault="00AE44ED" w:rsidP="00587E38">
            <w:pPr>
              <w:spacing w:line="259" w:lineRule="auto"/>
            </w:pPr>
            <w:r>
              <w:lastRenderedPageBreak/>
              <w:t>OVH Cloud (VPS)</w:t>
            </w:r>
          </w:p>
        </w:tc>
        <w:tc>
          <w:tcPr>
            <w:tcW w:w="833" w:type="pct"/>
          </w:tcPr>
          <w:p w14:paraId="7F5B2D9C" w14:textId="6CD67A98" w:rsidR="001A3BAF" w:rsidRPr="00AE44ED" w:rsidRDefault="00614AED" w:rsidP="00587E38">
            <w:pPr>
              <w:spacing w:line="259" w:lineRule="auto"/>
              <w:cnfStyle w:val="000000100000" w:firstRow="0" w:lastRow="0" w:firstColumn="0" w:lastColumn="0" w:oddVBand="0" w:evenVBand="0" w:oddHBand="1" w:evenHBand="0" w:firstRowFirstColumn="0" w:firstRowLastColumn="0" w:lastRowFirstColumn="0" w:lastRowLastColumn="0"/>
            </w:pPr>
            <w:r w:rsidRPr="00614AED">
              <w:t xml:space="preserve">OVH Cloud VPS est un service d'hébergement virtuel privé qui offre des ressources serveur flexibles et évolutives, permettant aux utilisateurs de déployer des applications et des sites web sur des serveurs virtuels isolés au sein de l'infrastructure cloud d'OVH. </w:t>
            </w:r>
          </w:p>
        </w:tc>
        <w:tc>
          <w:tcPr>
            <w:tcW w:w="834" w:type="pct"/>
          </w:tcPr>
          <w:p w14:paraId="7A875B4E" w14:textId="77777777" w:rsidR="001A3BAF" w:rsidRDefault="00614AED" w:rsidP="00614AED">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rsidRPr="00614AED">
              <w:t>Évolutivité et Flexibilité</w:t>
            </w:r>
          </w:p>
          <w:p w14:paraId="4E4773F2" w14:textId="77777777" w:rsidR="00614AED" w:rsidRDefault="00614AED" w:rsidP="00614AED">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rsidRPr="00614AED">
              <w:t>Isolation et Sécurité</w:t>
            </w:r>
          </w:p>
          <w:p w14:paraId="67F1B8F9" w14:textId="12F2ADE2" w:rsidR="00614AED" w:rsidRPr="003A5EA7" w:rsidRDefault="00614AED" w:rsidP="00614AED">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rsidRPr="00614AED">
              <w:t>Coût Abordable</w:t>
            </w:r>
          </w:p>
        </w:tc>
        <w:tc>
          <w:tcPr>
            <w:tcW w:w="833" w:type="pct"/>
          </w:tcPr>
          <w:p w14:paraId="04922EE1" w14:textId="77777777" w:rsidR="001A3BAF" w:rsidRDefault="00614AED" w:rsidP="00587E38">
            <w:pPr>
              <w:spacing w:line="259" w:lineRule="auto"/>
              <w:cnfStyle w:val="000000100000" w:firstRow="0" w:lastRow="0" w:firstColumn="0" w:lastColumn="0" w:oddVBand="0" w:evenVBand="0" w:oddHBand="1" w:evenHBand="0" w:firstRowFirstColumn="0" w:firstRowLastColumn="0" w:lastRowFirstColumn="0" w:lastRowLastColumn="0"/>
            </w:pPr>
            <w:r>
              <w:t>Pas gratuit et peu potentiellement avoir des pannes. Doit faire un back-up des services ou applications en cas de problèmes majeurs</w:t>
            </w:r>
          </w:p>
          <w:p w14:paraId="32FA9361" w14:textId="77777777" w:rsidR="00105057" w:rsidRDefault="00105057" w:rsidP="00587E38">
            <w:pPr>
              <w:spacing w:line="259" w:lineRule="auto"/>
              <w:cnfStyle w:val="000000100000" w:firstRow="0" w:lastRow="0" w:firstColumn="0" w:lastColumn="0" w:oddVBand="0" w:evenVBand="0" w:oddHBand="1" w:evenHBand="0" w:firstRowFirstColumn="0" w:firstRowLastColumn="0" w:lastRowFirstColumn="0" w:lastRowLastColumn="0"/>
            </w:pPr>
          </w:p>
          <w:p w14:paraId="3F5219AD" w14:textId="79344E3E" w:rsidR="00105057" w:rsidRPr="003A5EA7" w:rsidRDefault="00105057" w:rsidP="00587E38">
            <w:pPr>
              <w:spacing w:line="259" w:lineRule="auto"/>
              <w:cnfStyle w:val="000000100000" w:firstRow="0" w:lastRow="0" w:firstColumn="0" w:lastColumn="0" w:oddVBand="0" w:evenVBand="0" w:oddHBand="1" w:evenHBand="0" w:firstRowFirstColumn="0" w:firstRowLastColumn="0" w:lastRowFirstColumn="0" w:lastRowLastColumn="0"/>
            </w:pPr>
            <w:r>
              <w:t>Nom de domaine pas inclut mais peut s’acheter</w:t>
            </w:r>
          </w:p>
        </w:tc>
        <w:tc>
          <w:tcPr>
            <w:tcW w:w="833" w:type="pct"/>
          </w:tcPr>
          <w:p w14:paraId="4BAFC6EE" w14:textId="34578B78" w:rsidR="00614AED" w:rsidRPr="003A5EA7" w:rsidRDefault="00614AED" w:rsidP="00AE44ED">
            <w:pPr>
              <w:spacing w:line="259" w:lineRule="auto"/>
              <w:jc w:val="center"/>
              <w:cnfStyle w:val="000000100000" w:firstRow="0" w:lastRow="0" w:firstColumn="0" w:lastColumn="0" w:oddVBand="0" w:evenVBand="0" w:oddHBand="1" w:evenHBand="0" w:firstRowFirstColumn="0" w:firstRowLastColumn="0" w:lastRowFirstColumn="0" w:lastRowLastColumn="0"/>
            </w:pPr>
            <w:r w:rsidRPr="00AE44ED">
              <w:t>https://www.ovhcloud.com/fr-ca/vps/</w:t>
            </w:r>
          </w:p>
        </w:tc>
        <w:tc>
          <w:tcPr>
            <w:tcW w:w="834" w:type="pct"/>
          </w:tcPr>
          <w:p w14:paraId="316F846F" w14:textId="10D9DD92" w:rsidR="00AE44ED" w:rsidRPr="003A5EA7" w:rsidRDefault="008A7494" w:rsidP="00AE44ED">
            <w:pPr>
              <w:spacing w:line="259" w:lineRule="auto"/>
              <w:cnfStyle w:val="000000100000" w:firstRow="0" w:lastRow="0" w:firstColumn="0" w:lastColumn="0" w:oddVBand="0" w:evenVBand="0" w:oddHBand="1" w:evenHBand="0" w:firstRowFirstColumn="0" w:firstRowLastColumn="0" w:lastRowFirstColumn="0" w:lastRowLastColumn="0"/>
            </w:pPr>
            <w:r>
              <w:t>Serait adéquat pour héberger notre site qui serait accessible sur internet à un prix modeste et peut aussi faire la tâche backend. Cependant, on devra débourser pour accéder à un site web</w:t>
            </w:r>
          </w:p>
        </w:tc>
      </w:tr>
      <w:tr w:rsidR="00AE44ED" w:rsidRPr="003A5EA7" w14:paraId="3A09E79A" w14:textId="77777777" w:rsidTr="00587E38">
        <w:tc>
          <w:tcPr>
            <w:cnfStyle w:val="001000000000" w:firstRow="0" w:lastRow="0" w:firstColumn="1" w:lastColumn="0" w:oddVBand="0" w:evenVBand="0" w:oddHBand="0" w:evenHBand="0" w:firstRowFirstColumn="0" w:firstRowLastColumn="0" w:lastRowFirstColumn="0" w:lastRowLastColumn="0"/>
            <w:tcW w:w="833" w:type="pct"/>
          </w:tcPr>
          <w:p w14:paraId="187D4471" w14:textId="1A6470F4" w:rsidR="00AE44ED" w:rsidRDefault="00614AED" w:rsidP="00587E38">
            <w:r>
              <w:t xml:space="preserve">OVH </w:t>
            </w:r>
            <w:proofErr w:type="spellStart"/>
            <w:r>
              <w:t>WebHosting</w:t>
            </w:r>
            <w:proofErr w:type="spellEnd"/>
          </w:p>
        </w:tc>
        <w:tc>
          <w:tcPr>
            <w:tcW w:w="833" w:type="pct"/>
          </w:tcPr>
          <w:p w14:paraId="18B76BA9" w14:textId="6D6CF752" w:rsidR="00AE44ED" w:rsidRDefault="00614AED" w:rsidP="00587E38">
            <w:pPr>
              <w:cnfStyle w:val="000000000000" w:firstRow="0" w:lastRow="0" w:firstColumn="0" w:lastColumn="0" w:oddVBand="0" w:evenVBand="0" w:oddHBand="0" w:evenHBand="0" w:firstRowFirstColumn="0" w:firstRowLastColumn="0" w:lastRowFirstColumn="0" w:lastRowLastColumn="0"/>
            </w:pPr>
            <w:r w:rsidRPr="00614AED">
              <w:t xml:space="preserve">OVH </w:t>
            </w:r>
            <w:proofErr w:type="spellStart"/>
            <w:r w:rsidRPr="00614AED">
              <w:t>WebHosting</w:t>
            </w:r>
            <w:proofErr w:type="spellEnd"/>
            <w:r w:rsidRPr="00614AED">
              <w:t xml:space="preserve"> est un service d'hébergement web complet offert par OVH, fournissant des solutions d'hébergement de sites web, de messagerie et de domaine avec une facilité de gestion et une infrastructure fiable.</w:t>
            </w:r>
          </w:p>
        </w:tc>
        <w:tc>
          <w:tcPr>
            <w:tcW w:w="834" w:type="pct"/>
          </w:tcPr>
          <w:p w14:paraId="0BB76204" w14:textId="77777777" w:rsidR="00AE44ED" w:rsidRDefault="00614AED" w:rsidP="00614AED">
            <w:pPr>
              <w:pStyle w:val="Paragraphedeliste"/>
              <w:numPr>
                <w:ilvl w:val="0"/>
                <w:numId w:val="5"/>
              </w:numPr>
              <w:cnfStyle w:val="000000000000" w:firstRow="0" w:lastRow="0" w:firstColumn="0" w:lastColumn="0" w:oddVBand="0" w:evenVBand="0" w:oddHBand="0" w:evenHBand="0" w:firstRowFirstColumn="0" w:firstRowLastColumn="0" w:lastRowFirstColumn="0" w:lastRowLastColumn="0"/>
            </w:pPr>
            <w:r w:rsidRPr="00614AED">
              <w:t>Fiabilité</w:t>
            </w:r>
          </w:p>
          <w:p w14:paraId="7037C3BB" w14:textId="77777777" w:rsidR="00614AED" w:rsidRDefault="00614AED" w:rsidP="00614AED">
            <w:pPr>
              <w:pStyle w:val="Paragraphedeliste"/>
              <w:numPr>
                <w:ilvl w:val="0"/>
                <w:numId w:val="5"/>
              </w:numPr>
              <w:cnfStyle w:val="000000000000" w:firstRow="0" w:lastRow="0" w:firstColumn="0" w:lastColumn="0" w:oddVBand="0" w:evenVBand="0" w:oddHBand="0" w:evenHBand="0" w:firstRowFirstColumn="0" w:firstRowLastColumn="0" w:lastRowFirstColumn="0" w:lastRowLastColumn="0"/>
            </w:pPr>
            <w:r w:rsidRPr="00614AED">
              <w:t>Facilité d'utilisation</w:t>
            </w:r>
          </w:p>
          <w:p w14:paraId="4FA9E63F" w14:textId="729C70B4" w:rsidR="00614AED" w:rsidRPr="003A5EA7" w:rsidRDefault="00614AED" w:rsidP="00614AED">
            <w:pPr>
              <w:pStyle w:val="Paragraphedeliste"/>
              <w:numPr>
                <w:ilvl w:val="0"/>
                <w:numId w:val="5"/>
              </w:numPr>
              <w:cnfStyle w:val="000000000000" w:firstRow="0" w:lastRow="0" w:firstColumn="0" w:lastColumn="0" w:oddVBand="0" w:evenVBand="0" w:oddHBand="0" w:evenHBand="0" w:firstRowFirstColumn="0" w:firstRowLastColumn="0" w:lastRowFirstColumn="0" w:lastRowLastColumn="0"/>
            </w:pPr>
            <w:r w:rsidRPr="00614AED">
              <w:t>Évolutivité</w:t>
            </w:r>
          </w:p>
        </w:tc>
        <w:tc>
          <w:tcPr>
            <w:tcW w:w="833" w:type="pct"/>
          </w:tcPr>
          <w:p w14:paraId="0FFB28CF" w14:textId="77777777" w:rsidR="00AE44ED" w:rsidRDefault="00614AED" w:rsidP="00587E38">
            <w:pPr>
              <w:cnfStyle w:val="000000000000" w:firstRow="0" w:lastRow="0" w:firstColumn="0" w:lastColumn="0" w:oddVBand="0" w:evenVBand="0" w:oddHBand="0" w:evenHBand="0" w:firstRowFirstColumn="0" w:firstRowLastColumn="0" w:lastRowFirstColumn="0" w:lastRowLastColumn="0"/>
            </w:pPr>
            <w:r>
              <w:t>Payant et non compris avec le service VPS par exemple</w:t>
            </w:r>
          </w:p>
          <w:p w14:paraId="4BBC145C" w14:textId="77777777" w:rsidR="00614AED" w:rsidRDefault="00614AED" w:rsidP="00587E38">
            <w:pPr>
              <w:cnfStyle w:val="000000000000" w:firstRow="0" w:lastRow="0" w:firstColumn="0" w:lastColumn="0" w:oddVBand="0" w:evenVBand="0" w:oddHBand="0" w:evenHBand="0" w:firstRowFirstColumn="0" w:firstRowLastColumn="0" w:lastRowFirstColumn="0" w:lastRowLastColumn="0"/>
            </w:pPr>
          </w:p>
          <w:p w14:paraId="43F2CD09" w14:textId="127588C5" w:rsidR="00614AED" w:rsidRPr="003A5EA7" w:rsidRDefault="00614AED" w:rsidP="00587E38">
            <w:pPr>
              <w:cnfStyle w:val="000000000000" w:firstRow="0" w:lastRow="0" w:firstColumn="0" w:lastColumn="0" w:oddVBand="0" w:evenVBand="0" w:oddHBand="0" w:evenHBand="0" w:firstRowFirstColumn="0" w:firstRowLastColumn="0" w:lastRowFirstColumn="0" w:lastRowLastColumn="0"/>
            </w:pPr>
            <w:r>
              <w:t xml:space="preserve">Peut tomber en panne aussi ce qui rend le site inaccessible </w:t>
            </w:r>
          </w:p>
        </w:tc>
        <w:tc>
          <w:tcPr>
            <w:tcW w:w="833" w:type="pct"/>
          </w:tcPr>
          <w:p w14:paraId="024303FF" w14:textId="77777777" w:rsidR="00614AED" w:rsidRDefault="00000000" w:rsidP="00614AED">
            <w:pPr>
              <w:spacing w:line="259" w:lineRule="auto"/>
              <w:jc w:val="center"/>
              <w:cnfStyle w:val="000000000000" w:firstRow="0" w:lastRow="0" w:firstColumn="0" w:lastColumn="0" w:oddVBand="0" w:evenVBand="0" w:oddHBand="0" w:evenHBand="0" w:firstRowFirstColumn="0" w:firstRowLastColumn="0" w:lastRowFirstColumn="0" w:lastRowLastColumn="0"/>
            </w:pPr>
            <w:hyperlink r:id="rId13" w:history="1">
              <w:r w:rsidR="00614AED" w:rsidRPr="004C0F93">
                <w:rPr>
                  <w:rStyle w:val="Lienhypertexte"/>
                </w:rPr>
                <w:t>https://www.ovhcloud.com/fr-ca/web-hosting/</w:t>
              </w:r>
            </w:hyperlink>
          </w:p>
          <w:p w14:paraId="54B0BD6B" w14:textId="2E8DEEC7" w:rsidR="00AE44ED" w:rsidRPr="00AE44ED" w:rsidRDefault="00AE44ED" w:rsidP="00AE44ED">
            <w:pPr>
              <w:jc w:val="center"/>
              <w:cnfStyle w:val="000000000000" w:firstRow="0" w:lastRow="0" w:firstColumn="0" w:lastColumn="0" w:oddVBand="0" w:evenVBand="0" w:oddHBand="0" w:evenHBand="0" w:firstRowFirstColumn="0" w:firstRowLastColumn="0" w:lastRowFirstColumn="0" w:lastRowLastColumn="0"/>
            </w:pPr>
          </w:p>
        </w:tc>
        <w:tc>
          <w:tcPr>
            <w:tcW w:w="834" w:type="pct"/>
          </w:tcPr>
          <w:p w14:paraId="1B5F81F9" w14:textId="2784DA3B" w:rsidR="00AE44ED" w:rsidRPr="003A5EA7" w:rsidRDefault="008A7494" w:rsidP="00AE44ED">
            <w:pPr>
              <w:cnfStyle w:val="000000000000" w:firstRow="0" w:lastRow="0" w:firstColumn="0" w:lastColumn="0" w:oddVBand="0" w:evenVBand="0" w:oddHBand="0" w:evenHBand="0" w:firstRowFirstColumn="0" w:firstRowLastColumn="0" w:lastRowFirstColumn="0" w:lastRowLastColumn="0"/>
            </w:pPr>
            <w:r>
              <w:t>Ne serait pas tant adéquat à moins d’avoir un serveur qui permet de faires les tâches backend qu’on relie au site web. Un nom de domaine nous serait donné aussi</w:t>
            </w:r>
          </w:p>
        </w:tc>
      </w:tr>
    </w:tbl>
    <w:p w14:paraId="74BB3DDE" w14:textId="77777777" w:rsidR="001D7882" w:rsidRDefault="001D7882" w:rsidP="001D7882"/>
    <w:p w14:paraId="4E41702C" w14:textId="77777777" w:rsidR="003F51B3" w:rsidRDefault="003F51B3" w:rsidP="001B1394">
      <w:pPr>
        <w:pStyle w:val="Titre2"/>
      </w:pPr>
      <w:bookmarkStart w:id="3" w:name="_Toc144118371"/>
      <w:r>
        <w:t>Sources de données (bases de données, API web</w:t>
      </w:r>
      <w:r w:rsidR="00BB2AB2">
        <w:t xml:space="preserve"> ou locale</w:t>
      </w:r>
      <w:r>
        <w:t>, etc.)</w:t>
      </w:r>
      <w:bookmarkEnd w:id="3"/>
    </w:p>
    <w:p w14:paraId="3F793202" w14:textId="77777777" w:rsidR="003F51B3" w:rsidRDefault="003F51B3" w:rsidP="003F51B3">
      <w:r>
        <w:t xml:space="preserve">Si l’application </w:t>
      </w:r>
      <w:proofErr w:type="gramStart"/>
      <w:r>
        <w:t>aura</w:t>
      </w:r>
      <w:proofErr w:type="gramEnd"/>
      <w:r>
        <w:t xml:space="preserve"> besoin de conserver ou d’obtenir des données</w:t>
      </w:r>
      <w:r w:rsidR="002F18E6">
        <w:t xml:space="preserve"> d’une </w:t>
      </w:r>
      <w:r w:rsidR="00BB2AB2">
        <w:t xml:space="preserve">DB ou d’une </w:t>
      </w:r>
      <w:r w:rsidR="002F18E6">
        <w:t>API</w:t>
      </w:r>
      <w:r>
        <w:t>, quelles technologies ou services pourraient les fournir?</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1A3BAF" w:rsidRPr="003A5EA7" w14:paraId="621F4160"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27805164" w14:textId="77777777" w:rsidR="001A3BAF" w:rsidRPr="003A5EA7" w:rsidRDefault="001A3BAF" w:rsidP="00587E38">
            <w:pPr>
              <w:spacing w:line="259" w:lineRule="auto"/>
            </w:pPr>
            <w:r w:rsidRPr="003A5EA7">
              <w:t>Nom</w:t>
            </w:r>
            <w:r>
              <w:t xml:space="preserve"> de la technologie</w:t>
            </w:r>
          </w:p>
        </w:tc>
        <w:tc>
          <w:tcPr>
            <w:tcW w:w="833" w:type="pct"/>
          </w:tcPr>
          <w:p w14:paraId="00BF3AEE"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43446885"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326A88A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3C09B89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5BFBB36D"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7F3CD35D"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641BE57A" w14:textId="2C40C700" w:rsidR="001A3BAF" w:rsidRPr="003A5EA7" w:rsidRDefault="00614AED" w:rsidP="00587E38">
            <w:pPr>
              <w:spacing w:line="259" w:lineRule="auto"/>
            </w:pPr>
            <w:r>
              <w:t>API WEB de la STM</w:t>
            </w:r>
          </w:p>
        </w:tc>
        <w:tc>
          <w:tcPr>
            <w:tcW w:w="833" w:type="pct"/>
          </w:tcPr>
          <w:p w14:paraId="1D3F5EDA" w14:textId="72FB0973" w:rsidR="001A3BAF" w:rsidRPr="003A5EA7" w:rsidRDefault="00614AED" w:rsidP="00587E38">
            <w:pPr>
              <w:spacing w:line="259" w:lineRule="auto"/>
              <w:cnfStyle w:val="000000100000" w:firstRow="0" w:lastRow="0" w:firstColumn="0" w:lastColumn="0" w:oddVBand="0" w:evenVBand="0" w:oddHBand="1" w:evenHBand="0" w:firstRowFirstColumn="0" w:firstRowLastColumn="0" w:lastRowFirstColumn="0" w:lastRowLastColumn="0"/>
            </w:pPr>
            <w:r w:rsidRPr="00614AED">
              <w:t xml:space="preserve">L'API web de la </w:t>
            </w:r>
            <w:r w:rsidR="007F63FC" w:rsidRPr="00614AED">
              <w:t>STM</w:t>
            </w:r>
            <w:r w:rsidR="007F63FC">
              <w:t xml:space="preserve"> </w:t>
            </w:r>
            <w:r w:rsidR="007F63FC" w:rsidRPr="00614AED">
              <w:t>permet</w:t>
            </w:r>
            <w:r w:rsidRPr="00614AED">
              <w:t xml:space="preserve"> aux développeurs d'accéder aux données et aux fonctionnalités liées au réseau de transport en commun de Montréal.</w:t>
            </w:r>
          </w:p>
        </w:tc>
        <w:tc>
          <w:tcPr>
            <w:tcW w:w="834" w:type="pct"/>
          </w:tcPr>
          <w:p w14:paraId="18B0172A" w14:textId="77777777" w:rsidR="001A3BAF" w:rsidRDefault="00614AED" w:rsidP="00614AE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rsidRPr="00614AED">
              <w:t>Accès aux Données en Temps Réel</w:t>
            </w:r>
          </w:p>
          <w:p w14:paraId="6001A660" w14:textId="22082C25" w:rsidR="00614AED" w:rsidRDefault="00614AED" w:rsidP="00614AE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 xml:space="preserve">Pas besoin de construire </w:t>
            </w:r>
            <w:r w:rsidR="0022440E">
              <w:t>une api vue</w:t>
            </w:r>
            <w:r>
              <w:t xml:space="preserve"> qu’elle est disponible</w:t>
            </w:r>
          </w:p>
          <w:p w14:paraId="23268965" w14:textId="7078F83F" w:rsidR="00614AED" w:rsidRPr="003A5EA7" w:rsidRDefault="0022440E" w:rsidP="00614AE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rsidRPr="0022440E">
              <w:t>Personnalisation des Services</w:t>
            </w:r>
          </w:p>
        </w:tc>
        <w:tc>
          <w:tcPr>
            <w:tcW w:w="833" w:type="pct"/>
          </w:tcPr>
          <w:p w14:paraId="1871A403" w14:textId="31468AE3" w:rsidR="001A3BAF" w:rsidRPr="003A5EA7" w:rsidRDefault="0022440E" w:rsidP="00587E38">
            <w:pPr>
              <w:spacing w:line="259" w:lineRule="auto"/>
              <w:cnfStyle w:val="000000100000" w:firstRow="0" w:lastRow="0" w:firstColumn="0" w:lastColumn="0" w:oddVBand="0" w:evenVBand="0" w:oddHBand="1" w:evenHBand="0" w:firstRowFirstColumn="0" w:firstRowLastColumn="0" w:lastRowFirstColumn="0" w:lastRowLastColumn="0"/>
            </w:pPr>
            <w:r>
              <w:t>On ne peut pas modifier l’API telle qu’elle mais on peut faire surement faire une demande pour répondre à un besoin spécifique</w:t>
            </w:r>
          </w:p>
        </w:tc>
        <w:tc>
          <w:tcPr>
            <w:tcW w:w="833" w:type="pct"/>
          </w:tcPr>
          <w:p w14:paraId="5AADC308" w14:textId="218371A5" w:rsidR="001A3BAF" w:rsidRPr="003A5EA7" w:rsidRDefault="0022440E" w:rsidP="00587E38">
            <w:pPr>
              <w:spacing w:line="259" w:lineRule="auto"/>
              <w:cnfStyle w:val="000000100000" w:firstRow="0" w:lastRow="0" w:firstColumn="0" w:lastColumn="0" w:oddVBand="0" w:evenVBand="0" w:oddHBand="1" w:evenHBand="0" w:firstRowFirstColumn="0" w:firstRowLastColumn="0" w:lastRowFirstColumn="0" w:lastRowLastColumn="0"/>
            </w:pPr>
            <w:r w:rsidRPr="0022440E">
              <w:t>https://www.stm.info/fr/a-propos/developpeurs</w:t>
            </w:r>
          </w:p>
        </w:tc>
        <w:tc>
          <w:tcPr>
            <w:tcW w:w="834" w:type="pct"/>
          </w:tcPr>
          <w:p w14:paraId="571FEFBC" w14:textId="6788EECA" w:rsidR="001A3BAF" w:rsidRPr="003A5EA7" w:rsidRDefault="008A7494" w:rsidP="00587E38">
            <w:pPr>
              <w:spacing w:line="259" w:lineRule="auto"/>
              <w:cnfStyle w:val="000000100000" w:firstRow="0" w:lastRow="0" w:firstColumn="0" w:lastColumn="0" w:oddVBand="0" w:evenVBand="0" w:oddHBand="1" w:evenHBand="0" w:firstRowFirstColumn="0" w:firstRowLastColumn="0" w:lastRowFirstColumn="0" w:lastRowLastColumn="0"/>
            </w:pPr>
            <w:r>
              <w:t>Serait très bon à utiliser, car il est gratuit et est déjà fait donc pas besoin de faire un API mais de l’utiliser pour nos fins</w:t>
            </w:r>
          </w:p>
        </w:tc>
      </w:tr>
      <w:tr w:rsidR="0022440E" w:rsidRPr="003A5EA7" w14:paraId="6DF5528C" w14:textId="77777777" w:rsidTr="00587E38">
        <w:tc>
          <w:tcPr>
            <w:cnfStyle w:val="001000000000" w:firstRow="0" w:lastRow="0" w:firstColumn="1" w:lastColumn="0" w:oddVBand="0" w:evenVBand="0" w:oddHBand="0" w:evenHBand="0" w:firstRowFirstColumn="0" w:firstRowLastColumn="0" w:lastRowFirstColumn="0" w:lastRowLastColumn="0"/>
            <w:tcW w:w="833" w:type="pct"/>
          </w:tcPr>
          <w:p w14:paraId="6B753611" w14:textId="31260D7C" w:rsidR="0022440E" w:rsidRDefault="0022440E" w:rsidP="00587E38">
            <w:r w:rsidRPr="0022440E">
              <w:lastRenderedPageBreak/>
              <w:t>PostgreSQL</w:t>
            </w:r>
          </w:p>
        </w:tc>
        <w:tc>
          <w:tcPr>
            <w:tcW w:w="833" w:type="pct"/>
          </w:tcPr>
          <w:p w14:paraId="0AA81EB1" w14:textId="375EFC98" w:rsidR="0022440E" w:rsidRPr="00614AED" w:rsidRDefault="0022440E" w:rsidP="00587E38">
            <w:pPr>
              <w:cnfStyle w:val="000000000000" w:firstRow="0" w:lastRow="0" w:firstColumn="0" w:lastColumn="0" w:oddVBand="0" w:evenVBand="0" w:oddHBand="0" w:evenHBand="0" w:firstRowFirstColumn="0" w:firstRowLastColumn="0" w:lastRowFirstColumn="0" w:lastRowLastColumn="0"/>
            </w:pPr>
            <w:r w:rsidRPr="0022440E">
              <w:t>PostgreSQL est une puissante base de données relationnelle open source utilisée pour stocker, gérer et interroger efficacement</w:t>
            </w:r>
          </w:p>
        </w:tc>
        <w:tc>
          <w:tcPr>
            <w:tcW w:w="834" w:type="pct"/>
          </w:tcPr>
          <w:p w14:paraId="130A827C" w14:textId="77777777" w:rsidR="0022440E" w:rsidRDefault="0022440E" w:rsidP="0022440E">
            <w:pPr>
              <w:pStyle w:val="Paragraphedeliste"/>
              <w:numPr>
                <w:ilvl w:val="0"/>
                <w:numId w:val="8"/>
              </w:numPr>
              <w:cnfStyle w:val="000000000000" w:firstRow="0" w:lastRow="0" w:firstColumn="0" w:lastColumn="0" w:oddVBand="0" w:evenVBand="0" w:oddHBand="0" w:evenHBand="0" w:firstRowFirstColumn="0" w:firstRowLastColumn="0" w:lastRowFirstColumn="0" w:lastRowLastColumn="0"/>
            </w:pPr>
            <w:r>
              <w:t>Peut stocker de données Géospatiale</w:t>
            </w:r>
          </w:p>
          <w:p w14:paraId="107E0432" w14:textId="77777777" w:rsidR="0022440E" w:rsidRDefault="0022440E" w:rsidP="0022440E">
            <w:pPr>
              <w:pStyle w:val="Paragraphedeliste"/>
              <w:numPr>
                <w:ilvl w:val="0"/>
                <w:numId w:val="8"/>
              </w:numPr>
              <w:cnfStyle w:val="000000000000" w:firstRow="0" w:lastRow="0" w:firstColumn="0" w:lastColumn="0" w:oddVBand="0" w:evenVBand="0" w:oddHBand="0" w:evenHBand="0" w:firstRowFirstColumn="0" w:firstRowLastColumn="0" w:lastRowFirstColumn="0" w:lastRowLastColumn="0"/>
            </w:pPr>
            <w:r w:rsidRPr="0022440E">
              <w:t>Stabilité et Fiabilité</w:t>
            </w:r>
          </w:p>
          <w:p w14:paraId="6EAE3128" w14:textId="188A3135" w:rsidR="0022440E" w:rsidRPr="00614AED" w:rsidRDefault="0022440E" w:rsidP="0022440E">
            <w:pPr>
              <w:pStyle w:val="Paragraphedeliste"/>
              <w:numPr>
                <w:ilvl w:val="0"/>
                <w:numId w:val="8"/>
              </w:numPr>
              <w:cnfStyle w:val="000000000000" w:firstRow="0" w:lastRow="0" w:firstColumn="0" w:lastColumn="0" w:oddVBand="0" w:evenVBand="0" w:oddHBand="0" w:evenHBand="0" w:firstRowFirstColumn="0" w:firstRowLastColumn="0" w:lastRowFirstColumn="0" w:lastRowLastColumn="0"/>
            </w:pPr>
            <w:r w:rsidRPr="0022440E">
              <w:t>Extensibilité et Polyvalence</w:t>
            </w:r>
          </w:p>
        </w:tc>
        <w:tc>
          <w:tcPr>
            <w:tcW w:w="833" w:type="pct"/>
          </w:tcPr>
          <w:p w14:paraId="19E4A213" w14:textId="77777777" w:rsidR="0022440E" w:rsidRDefault="0022440E" w:rsidP="00587E38">
            <w:pPr>
              <w:cnfStyle w:val="000000000000" w:firstRow="0" w:lastRow="0" w:firstColumn="0" w:lastColumn="0" w:oddVBand="0" w:evenVBand="0" w:oddHBand="0" w:evenHBand="0" w:firstRowFirstColumn="0" w:firstRowLastColumn="0" w:lastRowFirstColumn="0" w:lastRowLastColumn="0"/>
            </w:pPr>
            <w:r>
              <w:t>Potentiellement problème de p</w:t>
            </w:r>
            <w:r w:rsidRPr="0022440E">
              <w:t>erformance à Grande Échelle</w:t>
            </w:r>
          </w:p>
          <w:p w14:paraId="402D004D" w14:textId="77777777" w:rsidR="0022440E" w:rsidRDefault="0022440E" w:rsidP="00587E38">
            <w:pPr>
              <w:cnfStyle w:val="000000000000" w:firstRow="0" w:lastRow="0" w:firstColumn="0" w:lastColumn="0" w:oddVBand="0" w:evenVBand="0" w:oddHBand="0" w:evenHBand="0" w:firstRowFirstColumn="0" w:firstRowLastColumn="0" w:lastRowFirstColumn="0" w:lastRowLastColumn="0"/>
            </w:pPr>
          </w:p>
          <w:p w14:paraId="2BA0C8F6" w14:textId="1156207E" w:rsidR="0022440E" w:rsidRDefault="0022440E" w:rsidP="00587E38">
            <w:pPr>
              <w:cnfStyle w:val="000000000000" w:firstRow="0" w:lastRow="0" w:firstColumn="0" w:lastColumn="0" w:oddVBand="0" w:evenVBand="0" w:oddHBand="0" w:evenHBand="0" w:firstRowFirstColumn="0" w:firstRowLastColumn="0" w:lastRowFirstColumn="0" w:lastRowLastColumn="0"/>
            </w:pPr>
            <w:r w:rsidRPr="0022440E">
              <w:t>Complexité de Configuration</w:t>
            </w:r>
          </w:p>
        </w:tc>
        <w:tc>
          <w:tcPr>
            <w:tcW w:w="833" w:type="pct"/>
          </w:tcPr>
          <w:p w14:paraId="524A61E7" w14:textId="366F5E0D" w:rsidR="0022440E" w:rsidRPr="0022440E" w:rsidRDefault="0022440E" w:rsidP="00587E38">
            <w:pPr>
              <w:cnfStyle w:val="000000000000" w:firstRow="0" w:lastRow="0" w:firstColumn="0" w:lastColumn="0" w:oddVBand="0" w:evenVBand="0" w:oddHBand="0" w:evenHBand="0" w:firstRowFirstColumn="0" w:firstRowLastColumn="0" w:lastRowFirstColumn="0" w:lastRowLastColumn="0"/>
            </w:pPr>
            <w:r w:rsidRPr="0022440E">
              <w:t>https://www.postgresql.org/</w:t>
            </w:r>
          </w:p>
        </w:tc>
        <w:tc>
          <w:tcPr>
            <w:tcW w:w="834" w:type="pct"/>
          </w:tcPr>
          <w:p w14:paraId="0A9AC146" w14:textId="275F0D31" w:rsidR="0022440E" w:rsidRPr="003A5EA7" w:rsidRDefault="008A7494" w:rsidP="00587E38">
            <w:pPr>
              <w:cnfStyle w:val="000000000000" w:firstRow="0" w:lastRow="0" w:firstColumn="0" w:lastColumn="0" w:oddVBand="0" w:evenVBand="0" w:oddHBand="0" w:evenHBand="0" w:firstRowFirstColumn="0" w:firstRowLastColumn="0" w:lastRowFirstColumn="0" w:lastRowLastColumn="0"/>
            </w:pPr>
            <w:r>
              <w:t xml:space="preserve">Permettrais de stocker des donné autant utilisateur que provenant de l’API et on </w:t>
            </w:r>
            <w:proofErr w:type="gramStart"/>
            <w:r>
              <w:t>pourrais</w:t>
            </w:r>
            <w:proofErr w:type="gramEnd"/>
            <w:r>
              <w:t xml:space="preserve"> le mettre sur le VPS</w:t>
            </w:r>
          </w:p>
        </w:tc>
      </w:tr>
      <w:tr w:rsidR="0022440E" w:rsidRPr="003A5EA7" w14:paraId="50C17591"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29246B15" w14:textId="6977DD21" w:rsidR="0022440E" w:rsidRPr="0022440E" w:rsidRDefault="0022440E" w:rsidP="00587E38"/>
        </w:tc>
        <w:tc>
          <w:tcPr>
            <w:tcW w:w="833" w:type="pct"/>
          </w:tcPr>
          <w:p w14:paraId="752CBFD2" w14:textId="77777777" w:rsidR="0022440E" w:rsidRPr="00614AED" w:rsidRDefault="0022440E" w:rsidP="00587E38">
            <w:pPr>
              <w:cnfStyle w:val="000000100000" w:firstRow="0" w:lastRow="0" w:firstColumn="0" w:lastColumn="0" w:oddVBand="0" w:evenVBand="0" w:oddHBand="1" w:evenHBand="0" w:firstRowFirstColumn="0" w:firstRowLastColumn="0" w:lastRowFirstColumn="0" w:lastRowLastColumn="0"/>
            </w:pPr>
          </w:p>
        </w:tc>
        <w:tc>
          <w:tcPr>
            <w:tcW w:w="834" w:type="pct"/>
          </w:tcPr>
          <w:p w14:paraId="50C7C829" w14:textId="77777777" w:rsidR="0022440E" w:rsidRPr="00614AED" w:rsidRDefault="0022440E" w:rsidP="0022440E">
            <w:pPr>
              <w:pStyle w:val="Paragraphedeliste"/>
              <w:numPr>
                <w:ilvl w:val="0"/>
                <w:numId w:val="0"/>
              </w:numPr>
              <w:ind w:left="720"/>
              <w:cnfStyle w:val="000000100000" w:firstRow="0" w:lastRow="0" w:firstColumn="0" w:lastColumn="0" w:oddVBand="0" w:evenVBand="0" w:oddHBand="1" w:evenHBand="0" w:firstRowFirstColumn="0" w:firstRowLastColumn="0" w:lastRowFirstColumn="0" w:lastRowLastColumn="0"/>
            </w:pPr>
          </w:p>
        </w:tc>
        <w:tc>
          <w:tcPr>
            <w:tcW w:w="833" w:type="pct"/>
          </w:tcPr>
          <w:p w14:paraId="1B56A3E4" w14:textId="77777777" w:rsidR="0022440E" w:rsidRDefault="0022440E" w:rsidP="00587E38">
            <w:pPr>
              <w:cnfStyle w:val="000000100000" w:firstRow="0" w:lastRow="0" w:firstColumn="0" w:lastColumn="0" w:oddVBand="0" w:evenVBand="0" w:oddHBand="1" w:evenHBand="0" w:firstRowFirstColumn="0" w:firstRowLastColumn="0" w:lastRowFirstColumn="0" w:lastRowLastColumn="0"/>
            </w:pPr>
          </w:p>
        </w:tc>
        <w:tc>
          <w:tcPr>
            <w:tcW w:w="833" w:type="pct"/>
          </w:tcPr>
          <w:p w14:paraId="65DA10E2" w14:textId="77777777" w:rsidR="0022440E" w:rsidRPr="0022440E" w:rsidRDefault="0022440E" w:rsidP="00587E38">
            <w:pPr>
              <w:cnfStyle w:val="000000100000" w:firstRow="0" w:lastRow="0" w:firstColumn="0" w:lastColumn="0" w:oddVBand="0" w:evenVBand="0" w:oddHBand="1" w:evenHBand="0" w:firstRowFirstColumn="0" w:firstRowLastColumn="0" w:lastRowFirstColumn="0" w:lastRowLastColumn="0"/>
            </w:pPr>
          </w:p>
        </w:tc>
        <w:tc>
          <w:tcPr>
            <w:tcW w:w="834" w:type="pct"/>
          </w:tcPr>
          <w:p w14:paraId="79C68AA3" w14:textId="77777777" w:rsidR="0022440E" w:rsidRPr="003A5EA7" w:rsidRDefault="0022440E" w:rsidP="00587E38">
            <w:pPr>
              <w:cnfStyle w:val="000000100000" w:firstRow="0" w:lastRow="0" w:firstColumn="0" w:lastColumn="0" w:oddVBand="0" w:evenVBand="0" w:oddHBand="1" w:evenHBand="0" w:firstRowFirstColumn="0" w:firstRowLastColumn="0" w:lastRowFirstColumn="0" w:lastRowLastColumn="0"/>
            </w:pPr>
          </w:p>
        </w:tc>
      </w:tr>
    </w:tbl>
    <w:p w14:paraId="5B858F58" w14:textId="77777777" w:rsidR="001B1394" w:rsidRPr="001B1394" w:rsidRDefault="001B1394" w:rsidP="001B1394"/>
    <w:p w14:paraId="2DD906D9" w14:textId="77777777" w:rsidR="001D7882" w:rsidRDefault="001D7882" w:rsidP="001B1394">
      <w:pPr>
        <w:pStyle w:val="Titre2"/>
      </w:pPr>
      <w:bookmarkStart w:id="4" w:name="_Toc144118372"/>
      <w:r>
        <w:t>Langages</w:t>
      </w:r>
      <w:r w:rsidR="001A3BAF">
        <w:t xml:space="preserve">, </w:t>
      </w:r>
      <w:r>
        <w:t>librairies</w:t>
      </w:r>
      <w:r w:rsidR="001A3BAF">
        <w:t xml:space="preserve"> et </w:t>
      </w:r>
      <w:proofErr w:type="spellStart"/>
      <w:r w:rsidR="001A3BAF" w:rsidRPr="001A3BAF">
        <w:rPr>
          <w:i/>
          <w:iCs/>
        </w:rPr>
        <w:t>frameworks</w:t>
      </w:r>
      <w:bookmarkEnd w:id="4"/>
      <w:proofErr w:type="spellEnd"/>
    </w:p>
    <w:p w14:paraId="79E8918A" w14:textId="77777777" w:rsidR="001D7882" w:rsidRPr="00BB2AB2" w:rsidRDefault="001D7882" w:rsidP="001D7882">
      <w:pPr>
        <w:rPr>
          <w:i/>
          <w:iCs/>
        </w:rPr>
      </w:pPr>
      <w:r>
        <w:t xml:space="preserve">Quels langages de programmation et quelles librairies </w:t>
      </w:r>
      <w:r w:rsidR="001A3BAF">
        <w:t xml:space="preserve">ou </w:t>
      </w:r>
      <w:proofErr w:type="spellStart"/>
      <w:r w:rsidR="001A3BAF" w:rsidRPr="001A3BAF">
        <w:rPr>
          <w:i/>
          <w:iCs/>
        </w:rPr>
        <w:t>frameworks</w:t>
      </w:r>
      <w:proofErr w:type="spellEnd"/>
      <w:r w:rsidR="001A3BAF">
        <w:t xml:space="preserve"> </w:t>
      </w:r>
      <w:r w:rsidR="003F51B3">
        <w:t xml:space="preserve">de ces langages </w:t>
      </w:r>
      <w:r>
        <w:t>pourraient répondre au besoin?</w:t>
      </w:r>
      <w:r w:rsidR="00BB2AB2">
        <w:br/>
      </w:r>
      <w:r w:rsidR="00BB2AB2">
        <w:rPr>
          <w:i/>
          <w:iCs/>
        </w:rPr>
        <w:t>Conseil</w:t>
      </w:r>
      <w:r w:rsidR="00BB2AB2" w:rsidRPr="00BB2AB2">
        <w:rPr>
          <w:i/>
          <w:iCs/>
        </w:rPr>
        <w:t> : Le choix des librairies</w:t>
      </w:r>
      <w:r w:rsidR="00E04B5A">
        <w:rPr>
          <w:i/>
          <w:iCs/>
        </w:rPr>
        <w:t xml:space="preserve"> ou </w:t>
      </w:r>
      <w:proofErr w:type="spellStart"/>
      <w:r w:rsidR="00BB2AB2" w:rsidRPr="00BB2AB2">
        <w:rPr>
          <w:i/>
          <w:iCs/>
        </w:rPr>
        <w:t>frameworks</w:t>
      </w:r>
      <w:proofErr w:type="spellEnd"/>
      <w:r w:rsidR="00BB2AB2" w:rsidRPr="00BB2AB2">
        <w:rPr>
          <w:i/>
          <w:iCs/>
        </w:rPr>
        <w:t xml:space="preserve"> est souvent plus important que le choix du langage lui-même, donc </w:t>
      </w:r>
      <w:r w:rsidR="00BB2AB2">
        <w:rPr>
          <w:i/>
          <w:iCs/>
        </w:rPr>
        <w:t>mieux vaut commencer</w:t>
      </w:r>
      <w:r w:rsidR="00BB2AB2" w:rsidRPr="00BB2AB2">
        <w:rPr>
          <w:i/>
          <w:iCs/>
        </w:rPr>
        <w:t xml:space="preserve"> par là.</w:t>
      </w:r>
    </w:p>
    <w:tbl>
      <w:tblPr>
        <w:tblStyle w:val="TableauGrille4-Accentuation5"/>
        <w:tblW w:w="5000" w:type="pct"/>
        <w:tblLook w:val="04A0" w:firstRow="1" w:lastRow="0" w:firstColumn="1" w:lastColumn="0" w:noHBand="0" w:noVBand="1"/>
      </w:tblPr>
      <w:tblGrid>
        <w:gridCol w:w="2301"/>
        <w:gridCol w:w="2301"/>
        <w:gridCol w:w="2345"/>
        <w:gridCol w:w="2261"/>
        <w:gridCol w:w="5757"/>
        <w:gridCol w:w="2305"/>
      </w:tblGrid>
      <w:tr w:rsidR="001A3BAF" w:rsidRPr="003A5EA7" w14:paraId="56CDF66C"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6A244BBF" w14:textId="77777777" w:rsidR="001A3BAF" w:rsidRPr="003A5EA7" w:rsidRDefault="001A3BAF" w:rsidP="00587E38">
            <w:pPr>
              <w:spacing w:line="259" w:lineRule="auto"/>
            </w:pPr>
            <w:r w:rsidRPr="003A5EA7">
              <w:t>Nom</w:t>
            </w:r>
            <w:r>
              <w:t xml:space="preserve"> de la technologie</w:t>
            </w:r>
          </w:p>
        </w:tc>
        <w:tc>
          <w:tcPr>
            <w:tcW w:w="833" w:type="pct"/>
          </w:tcPr>
          <w:p w14:paraId="0D7ADEE4"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3DC59803"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606573FE"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2F1FCD5D"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72162673"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2D9C873F"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67375C3" w14:textId="27F31803" w:rsidR="001A3BAF" w:rsidRPr="003A5EA7" w:rsidRDefault="0022440E" w:rsidP="00587E38">
            <w:pPr>
              <w:spacing w:line="259" w:lineRule="auto"/>
            </w:pPr>
            <w:r w:rsidRPr="0022440E">
              <w:t>Python</w:t>
            </w:r>
          </w:p>
        </w:tc>
        <w:tc>
          <w:tcPr>
            <w:tcW w:w="833" w:type="pct"/>
          </w:tcPr>
          <w:p w14:paraId="06797C3B" w14:textId="5F6E2B58" w:rsidR="001A3BAF" w:rsidRPr="003A5EA7" w:rsidRDefault="002D1EFE" w:rsidP="002D1EFE">
            <w:pPr>
              <w:spacing w:line="259" w:lineRule="auto"/>
              <w:cnfStyle w:val="000000100000" w:firstRow="0" w:lastRow="0" w:firstColumn="0" w:lastColumn="0" w:oddVBand="0" w:evenVBand="0" w:oddHBand="1" w:evenHBand="0" w:firstRowFirstColumn="0" w:firstRowLastColumn="0" w:lastRowFirstColumn="0" w:lastRowLastColumn="0"/>
            </w:pPr>
            <w:r>
              <w:t>Python est un langage de programmation polyvalent, largement utilisé pour sa lisibilité, sa simplicité syntaxique et sa polyvalence dans de nombreux domaines, de la programmation web à la science des données.</w:t>
            </w:r>
          </w:p>
        </w:tc>
        <w:tc>
          <w:tcPr>
            <w:tcW w:w="834" w:type="pct"/>
          </w:tcPr>
          <w:p w14:paraId="49E30599" w14:textId="77777777" w:rsidR="001A3BAF" w:rsidRDefault="002D1EFE" w:rsidP="002D1EFE">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rsidRPr="002D1EFE">
              <w:t>Facilité d'apprentissage et de lecture</w:t>
            </w:r>
          </w:p>
          <w:p w14:paraId="3512A751" w14:textId="77777777" w:rsidR="002D1EFE" w:rsidRDefault="002D1EFE" w:rsidP="002D1EFE">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rsidRPr="002D1EFE">
              <w:t>Large écosystème de bibliothèques</w:t>
            </w:r>
          </w:p>
          <w:p w14:paraId="7D9F945C" w14:textId="20797CC0" w:rsidR="002D1EFE" w:rsidRPr="003A5EA7" w:rsidRDefault="002D1EFE" w:rsidP="002D1EFE">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Communauté</w:t>
            </w:r>
            <w:r w:rsidRPr="002D1EFE">
              <w:t xml:space="preserve"> active</w:t>
            </w:r>
          </w:p>
        </w:tc>
        <w:tc>
          <w:tcPr>
            <w:tcW w:w="833" w:type="pct"/>
          </w:tcPr>
          <w:p w14:paraId="6E0B7EB6" w14:textId="1E066900" w:rsidR="001A3BAF" w:rsidRPr="003A5EA7" w:rsidRDefault="002D1EFE" w:rsidP="00587E38">
            <w:pPr>
              <w:spacing w:line="259" w:lineRule="auto"/>
              <w:cnfStyle w:val="000000100000" w:firstRow="0" w:lastRow="0" w:firstColumn="0" w:lastColumn="0" w:oddVBand="0" w:evenVBand="0" w:oddHBand="1" w:evenHBand="0" w:firstRowFirstColumn="0" w:firstRowLastColumn="0" w:lastRowFirstColumn="0" w:lastRowLastColumn="0"/>
            </w:pPr>
            <w:r>
              <w:t>Peut potentiellement avoir de moins bonnes performances que JavaScript et peut être moins bon si on doit avoir une haute vitesse pour traiter beaucoup de données</w:t>
            </w:r>
          </w:p>
        </w:tc>
        <w:tc>
          <w:tcPr>
            <w:tcW w:w="833" w:type="pct"/>
          </w:tcPr>
          <w:p w14:paraId="40F62A6B" w14:textId="37FBECB7" w:rsidR="001A3BAF" w:rsidRDefault="00470651" w:rsidP="00587E38">
            <w:pPr>
              <w:spacing w:line="259" w:lineRule="auto"/>
              <w:cnfStyle w:val="000000100000" w:firstRow="0" w:lastRow="0" w:firstColumn="0" w:lastColumn="0" w:oddVBand="0" w:evenVBand="0" w:oddHBand="1" w:evenHBand="0" w:firstRowFirstColumn="0" w:firstRowLastColumn="0" w:lastRowFirstColumn="0" w:lastRowLastColumn="0"/>
            </w:pPr>
            <w:hyperlink r:id="rId14" w:history="1">
              <w:r w:rsidRPr="00C552E7">
                <w:rPr>
                  <w:rStyle w:val="Lienhypertexte"/>
                </w:rPr>
                <w:t>https://www.relataly.com/visualize-covid-19-data-on-a-geographic-heat-maps/291/</w:t>
              </w:r>
            </w:hyperlink>
          </w:p>
          <w:p w14:paraId="677B2A40" w14:textId="77777777" w:rsidR="00470651" w:rsidRDefault="00470651" w:rsidP="00587E38">
            <w:pPr>
              <w:spacing w:line="259" w:lineRule="auto"/>
              <w:cnfStyle w:val="000000100000" w:firstRow="0" w:lastRow="0" w:firstColumn="0" w:lastColumn="0" w:oddVBand="0" w:evenVBand="0" w:oddHBand="1" w:evenHBand="0" w:firstRowFirstColumn="0" w:firstRowLastColumn="0" w:lastRowFirstColumn="0" w:lastRowLastColumn="0"/>
            </w:pPr>
          </w:p>
          <w:p w14:paraId="5A5FF7C4" w14:textId="0814173E" w:rsidR="00470651" w:rsidRDefault="00470651" w:rsidP="00587E38">
            <w:pPr>
              <w:spacing w:line="259" w:lineRule="auto"/>
              <w:cnfStyle w:val="000000100000" w:firstRow="0" w:lastRow="0" w:firstColumn="0" w:lastColumn="0" w:oddVBand="0" w:evenVBand="0" w:oddHBand="1" w:evenHBand="0" w:firstRowFirstColumn="0" w:firstRowLastColumn="0" w:lastRowFirstColumn="0" w:lastRowLastColumn="0"/>
            </w:pPr>
            <w:hyperlink r:id="rId15" w:history="1">
              <w:r w:rsidRPr="00C552E7">
                <w:rPr>
                  <w:rStyle w:val="Lienhypertexte"/>
                </w:rPr>
                <w:t>https://seaborn.pydata.org/generated/seaborn.heatmap.html</w:t>
              </w:r>
            </w:hyperlink>
          </w:p>
          <w:p w14:paraId="4A08FE88" w14:textId="13D03B0A" w:rsidR="00470651" w:rsidRPr="003A5EA7" w:rsidRDefault="00470651"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56198F55" w14:textId="06C35C77" w:rsidR="001A3BAF" w:rsidRPr="003A5EA7" w:rsidRDefault="008A7494" w:rsidP="00587E38">
            <w:pPr>
              <w:spacing w:line="259" w:lineRule="auto"/>
              <w:cnfStyle w:val="000000100000" w:firstRow="0" w:lastRow="0" w:firstColumn="0" w:lastColumn="0" w:oddVBand="0" w:evenVBand="0" w:oddHBand="1" w:evenHBand="0" w:firstRowFirstColumn="0" w:firstRowLastColumn="0" w:lastRowFirstColumn="0" w:lastRowLastColumn="0"/>
            </w:pPr>
            <w:r>
              <w:t xml:space="preserve">Ce langage permet de faire le backend avec beaucoup de librairies accessibles et de l’aide est disponible si nécessaire. </w:t>
            </w:r>
          </w:p>
        </w:tc>
      </w:tr>
      <w:tr w:rsidR="0022440E" w:rsidRPr="003A5EA7" w14:paraId="7460DA30" w14:textId="77777777" w:rsidTr="00587E38">
        <w:tc>
          <w:tcPr>
            <w:cnfStyle w:val="001000000000" w:firstRow="0" w:lastRow="0" w:firstColumn="1" w:lastColumn="0" w:oddVBand="0" w:evenVBand="0" w:oddHBand="0" w:evenHBand="0" w:firstRowFirstColumn="0" w:firstRowLastColumn="0" w:lastRowFirstColumn="0" w:lastRowLastColumn="0"/>
            <w:tcW w:w="833" w:type="pct"/>
          </w:tcPr>
          <w:p w14:paraId="2AE5B5FA" w14:textId="7FD6DFE9" w:rsidR="0022440E" w:rsidRPr="0022440E" w:rsidRDefault="0022440E" w:rsidP="00587E38">
            <w:proofErr w:type="spellStart"/>
            <w:r w:rsidRPr="0022440E">
              <w:t>GeoPandas</w:t>
            </w:r>
            <w:proofErr w:type="spellEnd"/>
          </w:p>
        </w:tc>
        <w:tc>
          <w:tcPr>
            <w:tcW w:w="833" w:type="pct"/>
          </w:tcPr>
          <w:p w14:paraId="4982F03E" w14:textId="7EBA8D4A" w:rsidR="0022440E" w:rsidRPr="003A5EA7" w:rsidRDefault="002D1EFE" w:rsidP="002D1EFE">
            <w:pPr>
              <w:cnfStyle w:val="000000000000" w:firstRow="0" w:lastRow="0" w:firstColumn="0" w:lastColumn="0" w:oddVBand="0" w:evenVBand="0" w:oddHBand="0" w:evenHBand="0" w:firstRowFirstColumn="0" w:firstRowLastColumn="0" w:lastRowFirstColumn="0" w:lastRowLastColumn="0"/>
            </w:pPr>
            <w:proofErr w:type="spellStart"/>
            <w:r>
              <w:t>GeoPandas</w:t>
            </w:r>
            <w:proofErr w:type="spellEnd"/>
            <w:r>
              <w:t xml:space="preserve"> est une bibliothèque Python qui facilite la manipulation et l'analyse de données géospatiales en fournissant des </w:t>
            </w:r>
            <w:r>
              <w:lastRenderedPageBreak/>
              <w:t>structures de données géographiques et des outils d'analyse spatiale.</w:t>
            </w:r>
          </w:p>
        </w:tc>
        <w:tc>
          <w:tcPr>
            <w:tcW w:w="834" w:type="pct"/>
          </w:tcPr>
          <w:p w14:paraId="2E858BFD" w14:textId="77777777" w:rsidR="0022440E" w:rsidRDefault="002D1EFE" w:rsidP="002D1EFE">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rsidRPr="002D1EFE">
              <w:lastRenderedPageBreak/>
              <w:t>Facilité d'utilisation</w:t>
            </w:r>
          </w:p>
          <w:p w14:paraId="61C0126B" w14:textId="77777777" w:rsidR="002D1EFE" w:rsidRDefault="002D1EFE" w:rsidP="002D1EFE">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rsidRPr="002D1EFE">
              <w:t>Traitement de données géospatiales complètes</w:t>
            </w:r>
          </w:p>
          <w:p w14:paraId="3F474BBF" w14:textId="65958C1A" w:rsidR="002D1EFE" w:rsidRPr="003A5EA7" w:rsidRDefault="002D1EFE" w:rsidP="002D1EFE">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rsidRPr="002D1EFE">
              <w:lastRenderedPageBreak/>
              <w:t xml:space="preserve">Intégration </w:t>
            </w:r>
            <w:r>
              <w:t>facile</w:t>
            </w:r>
            <w:r w:rsidRPr="002D1EFE">
              <w:t xml:space="preserve"> avec d'autres bibliothèques</w:t>
            </w:r>
          </w:p>
        </w:tc>
        <w:tc>
          <w:tcPr>
            <w:tcW w:w="833" w:type="pct"/>
          </w:tcPr>
          <w:p w14:paraId="2D31B455" w14:textId="7BDF8992" w:rsidR="0022440E" w:rsidRPr="003A5EA7" w:rsidRDefault="002D1EFE" w:rsidP="00587E38">
            <w:pPr>
              <w:cnfStyle w:val="000000000000" w:firstRow="0" w:lastRow="0" w:firstColumn="0" w:lastColumn="0" w:oddVBand="0" w:evenVBand="0" w:oddHBand="0" w:evenHBand="0" w:firstRowFirstColumn="0" w:firstRowLastColumn="0" w:lastRowFirstColumn="0" w:lastRowLastColumn="0"/>
            </w:pPr>
            <w:r w:rsidRPr="002D1EFE">
              <w:lastRenderedPageBreak/>
              <w:t xml:space="preserve">Certaines opérations géospatiales avancées peuvent nécessiter une connaissance approfondie des concepts géospatiaux, ce qui peut rendre </w:t>
            </w:r>
            <w:r w:rsidRPr="002D1EFE">
              <w:lastRenderedPageBreak/>
              <w:t>complexe la mise en œuvre de certaines tâches</w:t>
            </w:r>
          </w:p>
        </w:tc>
        <w:tc>
          <w:tcPr>
            <w:tcW w:w="833" w:type="pct"/>
          </w:tcPr>
          <w:p w14:paraId="4C8CC852" w14:textId="10A6B9C4" w:rsidR="0022440E" w:rsidRDefault="00470651" w:rsidP="00587E38">
            <w:pPr>
              <w:cnfStyle w:val="000000000000" w:firstRow="0" w:lastRow="0" w:firstColumn="0" w:lastColumn="0" w:oddVBand="0" w:evenVBand="0" w:oddHBand="0" w:evenHBand="0" w:firstRowFirstColumn="0" w:firstRowLastColumn="0" w:lastRowFirstColumn="0" w:lastRowLastColumn="0"/>
            </w:pPr>
            <w:hyperlink r:id="rId16" w:history="1">
              <w:r w:rsidRPr="00C552E7">
                <w:rPr>
                  <w:rStyle w:val="Lienhypertexte"/>
                </w:rPr>
                <w:t>https://www.relataly.com/visualize-covid-19-data-on-a-geographic-heat-maps/291/</w:t>
              </w:r>
            </w:hyperlink>
          </w:p>
          <w:p w14:paraId="66DFE177" w14:textId="104B40D7" w:rsidR="00470651" w:rsidRPr="00470651" w:rsidRDefault="00470651" w:rsidP="00587E38">
            <w:pPr>
              <w:cnfStyle w:val="000000000000" w:firstRow="0" w:lastRow="0" w:firstColumn="0" w:lastColumn="0" w:oddVBand="0" w:evenVBand="0" w:oddHBand="0" w:evenHBand="0" w:firstRowFirstColumn="0" w:firstRowLastColumn="0" w:lastRowFirstColumn="0" w:lastRowLastColumn="0"/>
            </w:pPr>
          </w:p>
        </w:tc>
        <w:tc>
          <w:tcPr>
            <w:tcW w:w="834" w:type="pct"/>
          </w:tcPr>
          <w:p w14:paraId="35D98219" w14:textId="439B47D7" w:rsidR="0022440E" w:rsidRPr="003A5EA7" w:rsidRDefault="008A7494" w:rsidP="00587E38">
            <w:pPr>
              <w:cnfStyle w:val="000000000000" w:firstRow="0" w:lastRow="0" w:firstColumn="0" w:lastColumn="0" w:oddVBand="0" w:evenVBand="0" w:oddHBand="0" w:evenHBand="0" w:firstRowFirstColumn="0" w:firstRowLastColumn="0" w:lastRowFirstColumn="0" w:lastRowLastColumn="0"/>
            </w:pPr>
            <w:r>
              <w:t>Librairie qui facilite la manipulation de données GTFS qui provient de Python et donc utilisable au niveau backend</w:t>
            </w:r>
          </w:p>
        </w:tc>
      </w:tr>
      <w:tr w:rsidR="00BA6941" w:rsidRPr="003A5EA7" w14:paraId="4EF066E2"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ED10DE6" w14:textId="26B12BD0" w:rsidR="00BA6941" w:rsidRPr="0022440E" w:rsidRDefault="00BA6941" w:rsidP="00587E38">
            <w:proofErr w:type="spellStart"/>
            <w:r>
              <w:t>Angular</w:t>
            </w:r>
            <w:proofErr w:type="spellEnd"/>
          </w:p>
        </w:tc>
        <w:tc>
          <w:tcPr>
            <w:tcW w:w="833" w:type="pct"/>
          </w:tcPr>
          <w:p w14:paraId="450F19FB" w14:textId="56B4066C" w:rsidR="00BA6941" w:rsidRDefault="00BA6941" w:rsidP="002D1EFE">
            <w:pPr>
              <w:cnfStyle w:val="000000100000" w:firstRow="0" w:lastRow="0" w:firstColumn="0" w:lastColumn="0" w:oddVBand="0" w:evenVBand="0" w:oddHBand="1" w:evenHBand="0" w:firstRowFirstColumn="0" w:firstRowLastColumn="0" w:lastRowFirstColumn="0" w:lastRowLastColumn="0"/>
            </w:pPr>
            <w:proofErr w:type="spellStart"/>
            <w:r w:rsidRPr="00BA6941">
              <w:t>Angular</w:t>
            </w:r>
            <w:proofErr w:type="spellEnd"/>
            <w:r w:rsidRPr="00BA6941">
              <w:t xml:space="preserve"> est un </w:t>
            </w:r>
            <w:proofErr w:type="spellStart"/>
            <w:r w:rsidRPr="00BA6941">
              <w:t>framework</w:t>
            </w:r>
            <w:proofErr w:type="spellEnd"/>
            <w:r w:rsidRPr="00BA6941">
              <w:t xml:space="preserve"> de développement web open source basé sur </w:t>
            </w:r>
            <w:proofErr w:type="spellStart"/>
            <w:r w:rsidRPr="00BA6941">
              <w:t>TypeScript</w:t>
            </w:r>
            <w:proofErr w:type="spellEnd"/>
            <w:r w:rsidRPr="00BA6941">
              <w:t>, utilisé pour créer des applications web interactives, dynamiques et évolutives.</w:t>
            </w:r>
          </w:p>
        </w:tc>
        <w:tc>
          <w:tcPr>
            <w:tcW w:w="834" w:type="pct"/>
          </w:tcPr>
          <w:p w14:paraId="26D555DF" w14:textId="77777777" w:rsidR="00BA6941" w:rsidRDefault="00BA6941" w:rsidP="002D1EFE">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rsidRPr="00BA6941">
              <w:t>Structure organisée</w:t>
            </w:r>
          </w:p>
          <w:p w14:paraId="6F647B76" w14:textId="2E8DDB1E" w:rsidR="00BA6941" w:rsidRPr="002D1EFE" w:rsidRDefault="00BA6941" w:rsidP="002D1EFE">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rsidRPr="00BA6941">
              <w:t>Optimisation des performances</w:t>
            </w:r>
          </w:p>
        </w:tc>
        <w:tc>
          <w:tcPr>
            <w:tcW w:w="833" w:type="pct"/>
          </w:tcPr>
          <w:p w14:paraId="464EFA2F" w14:textId="77777777" w:rsidR="00BA6941" w:rsidRDefault="00BA6941" w:rsidP="00BA6941">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rsidRPr="00BA6941">
              <w:t>Poids de la taille du bundle</w:t>
            </w:r>
          </w:p>
          <w:p w14:paraId="7CE1506E" w14:textId="046B10D6" w:rsidR="00BA6941" w:rsidRPr="002D1EFE" w:rsidRDefault="00BA6941" w:rsidP="00BA6941">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rsidRPr="00BA6941">
              <w:t>Mises à jour majeures</w:t>
            </w:r>
            <w:r>
              <w:t xml:space="preserve"> </w:t>
            </w:r>
            <w:r w:rsidR="008A7494">
              <w:t>nécessite</w:t>
            </w:r>
            <w:r>
              <w:t xml:space="preserve"> des changements </w:t>
            </w:r>
            <w:r w:rsidR="008A7494">
              <w:t>parfois</w:t>
            </w:r>
          </w:p>
        </w:tc>
        <w:tc>
          <w:tcPr>
            <w:tcW w:w="833" w:type="pct"/>
          </w:tcPr>
          <w:p w14:paraId="0805895C" w14:textId="7E14057B" w:rsidR="00BA6941" w:rsidRDefault="00470651" w:rsidP="00587E38">
            <w:pPr>
              <w:cnfStyle w:val="000000100000" w:firstRow="0" w:lastRow="0" w:firstColumn="0" w:lastColumn="0" w:oddVBand="0" w:evenVBand="0" w:oddHBand="1" w:evenHBand="0" w:firstRowFirstColumn="0" w:firstRowLastColumn="0" w:lastRowFirstColumn="0" w:lastRowLastColumn="0"/>
            </w:pPr>
            <w:hyperlink r:id="rId17" w:history="1">
              <w:r w:rsidRPr="00C552E7">
                <w:rPr>
                  <w:rStyle w:val="Lienhypertexte"/>
                </w:rPr>
                <w:t>https://stackoverflow.com/questions/48919237/how-to-use-google-maps-heatmap-feature-using-angular-agm</w:t>
              </w:r>
            </w:hyperlink>
          </w:p>
          <w:p w14:paraId="4EAC7DF7" w14:textId="77777777" w:rsidR="00470651" w:rsidRDefault="00470651" w:rsidP="00587E38">
            <w:pPr>
              <w:cnfStyle w:val="000000100000" w:firstRow="0" w:lastRow="0" w:firstColumn="0" w:lastColumn="0" w:oddVBand="0" w:evenVBand="0" w:oddHBand="1" w:evenHBand="0" w:firstRowFirstColumn="0" w:firstRowLastColumn="0" w:lastRowFirstColumn="0" w:lastRowLastColumn="0"/>
            </w:pPr>
          </w:p>
          <w:p w14:paraId="6AD781D2" w14:textId="4D2BC67A" w:rsidR="00470651" w:rsidRPr="00BA6941" w:rsidRDefault="00470651" w:rsidP="00587E38">
            <w:pPr>
              <w:cnfStyle w:val="000000100000" w:firstRow="0" w:lastRow="0" w:firstColumn="0" w:lastColumn="0" w:oddVBand="0" w:evenVBand="0" w:oddHBand="1" w:evenHBand="0" w:firstRowFirstColumn="0" w:firstRowLastColumn="0" w:lastRowFirstColumn="0" w:lastRowLastColumn="0"/>
            </w:pPr>
            <w:r w:rsidRPr="00470651">
              <w:t>https://www.section.io/engineering-education/heatmap-concepts-in-angular/</w:t>
            </w:r>
          </w:p>
        </w:tc>
        <w:tc>
          <w:tcPr>
            <w:tcW w:w="834" w:type="pct"/>
          </w:tcPr>
          <w:p w14:paraId="689C4AD9" w14:textId="6AF3F696" w:rsidR="00BA6941" w:rsidRPr="003A5EA7" w:rsidRDefault="008A7494" w:rsidP="00587E38">
            <w:pPr>
              <w:cnfStyle w:val="000000100000" w:firstRow="0" w:lastRow="0" w:firstColumn="0" w:lastColumn="0" w:oddVBand="0" w:evenVBand="0" w:oddHBand="1" w:evenHBand="0" w:firstRowFirstColumn="0" w:firstRowLastColumn="0" w:lastRowFirstColumn="0" w:lastRowLastColumn="0"/>
            </w:pPr>
            <w:r>
              <w:t xml:space="preserve">Sera adéquat pour faire un frontend pour les utilisateurs qui se mélange bien à </w:t>
            </w:r>
            <w:proofErr w:type="spellStart"/>
            <w:r>
              <w:t>bootstrap</w:t>
            </w:r>
            <w:proofErr w:type="spellEnd"/>
            <w:r>
              <w:t xml:space="preserve"> pour faire un site web attrayant héberger sur le VPS</w:t>
            </w:r>
          </w:p>
        </w:tc>
      </w:tr>
    </w:tbl>
    <w:p w14:paraId="68FD4DC8" w14:textId="77777777" w:rsidR="003F51B3" w:rsidRPr="001D7882" w:rsidRDefault="003F51B3" w:rsidP="001D7882"/>
    <w:p w14:paraId="589DDFF3" w14:textId="77777777" w:rsidR="00BB6121" w:rsidRDefault="00BB6121" w:rsidP="001B1394">
      <w:pPr>
        <w:pStyle w:val="Titre2"/>
      </w:pPr>
      <w:bookmarkStart w:id="5" w:name="_Toc144118373"/>
      <w:r>
        <w:t>Environnement de développement</w:t>
      </w:r>
      <w:bookmarkEnd w:id="5"/>
    </w:p>
    <w:p w14:paraId="3BA55581" w14:textId="77777777" w:rsidR="00FF7D9D" w:rsidRDefault="00FF7D9D" w:rsidP="00FF7D9D">
      <w:r>
        <w:t>Pour développer l</w:t>
      </w:r>
      <w:r w:rsidR="002F18E6">
        <w:t xml:space="preserve">e logiciel </w:t>
      </w:r>
      <w:r>
        <w:t>répondant au besoin, quel</w:t>
      </w:r>
      <w:r w:rsidR="003F51B3">
        <w:t>s</w:t>
      </w:r>
      <w:r>
        <w:t xml:space="preserve"> </w:t>
      </w:r>
      <w:r w:rsidR="003F51B3">
        <w:t>outils</w:t>
      </w:r>
      <w:r w:rsidR="0035655E">
        <w:t xml:space="preserve"> </w:t>
      </w:r>
      <w:r w:rsidR="001A3BAF">
        <w:t xml:space="preserve">ou processus </w:t>
      </w:r>
      <w:r w:rsidR="0035655E">
        <w:t>de développement serai</w:t>
      </w:r>
      <w:r w:rsidR="003F51B3">
        <w:t>en</w:t>
      </w:r>
      <w:r w:rsidR="0035655E">
        <w:t xml:space="preserve">t </w:t>
      </w:r>
      <w:r w:rsidR="003F51B3">
        <w:t>utiles</w:t>
      </w:r>
      <w:r w:rsidR="006B3C30">
        <w:t xml:space="preserve"> ou nécessaires</w:t>
      </w:r>
      <w:r w:rsidR="0035655E">
        <w:t>?</w:t>
      </w:r>
      <w:r w:rsidR="006B3C30">
        <w:br/>
      </w:r>
      <w:r w:rsidR="006B3C30" w:rsidRPr="006B3C30">
        <w:t>Certaines plateformes nécessitent parfois l’utilisation de logiciels spécifiques pour le développement d’application</w:t>
      </w:r>
      <w:r w:rsidR="00E04B5A">
        <w:t>s</w:t>
      </w:r>
      <w:r w:rsidR="006B3C30" w:rsidRPr="006B3C30">
        <w:t>; Si c’est le cas, il faut les identifier ici.</w:t>
      </w:r>
    </w:p>
    <w:tbl>
      <w:tblPr>
        <w:tblStyle w:val="TableauGrille4-Accentuation5"/>
        <w:tblW w:w="5000" w:type="pct"/>
        <w:tblLook w:val="04A0" w:firstRow="1" w:lastRow="0" w:firstColumn="1" w:lastColumn="0" w:noHBand="0" w:noVBand="1"/>
      </w:tblPr>
      <w:tblGrid>
        <w:gridCol w:w="2438"/>
        <w:gridCol w:w="2438"/>
        <w:gridCol w:w="2442"/>
        <w:gridCol w:w="2439"/>
        <w:gridCol w:w="5070"/>
        <w:gridCol w:w="2443"/>
      </w:tblGrid>
      <w:tr w:rsidR="001A3BAF" w:rsidRPr="003A5EA7" w14:paraId="6832F61A"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50CE02BD" w14:textId="77777777" w:rsidR="001A3BAF" w:rsidRPr="003A5EA7" w:rsidRDefault="001A3BAF" w:rsidP="00587E38">
            <w:pPr>
              <w:spacing w:line="259" w:lineRule="auto"/>
            </w:pPr>
            <w:r w:rsidRPr="003A5EA7">
              <w:t>Nom</w:t>
            </w:r>
            <w:r>
              <w:t xml:space="preserve"> de la technologie</w:t>
            </w:r>
          </w:p>
        </w:tc>
        <w:tc>
          <w:tcPr>
            <w:tcW w:w="833" w:type="pct"/>
          </w:tcPr>
          <w:p w14:paraId="0A4BF470"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1EED361F"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0D41F70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36AF01D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72E577D4"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21EC4988"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0618277A" w14:textId="52DBC2E9" w:rsidR="001A3BAF" w:rsidRPr="003A5EA7" w:rsidRDefault="00BA6941" w:rsidP="00587E38">
            <w:pPr>
              <w:spacing w:line="259" w:lineRule="auto"/>
            </w:pPr>
            <w:r w:rsidRPr="00BA6941">
              <w:t>Visual Studio Code</w:t>
            </w:r>
          </w:p>
        </w:tc>
        <w:tc>
          <w:tcPr>
            <w:tcW w:w="833" w:type="pct"/>
          </w:tcPr>
          <w:p w14:paraId="67AF399A" w14:textId="2B72E158" w:rsidR="001A3BAF" w:rsidRPr="003A5EA7" w:rsidRDefault="00BA6941" w:rsidP="00587E38">
            <w:pPr>
              <w:spacing w:line="259" w:lineRule="auto"/>
              <w:cnfStyle w:val="000000100000" w:firstRow="0" w:lastRow="0" w:firstColumn="0" w:lastColumn="0" w:oddVBand="0" w:evenVBand="0" w:oddHBand="1" w:evenHBand="0" w:firstRowFirstColumn="0" w:firstRowLastColumn="0" w:lastRowFirstColumn="0" w:lastRowLastColumn="0"/>
            </w:pPr>
            <w:r w:rsidRPr="00BA6941">
              <w:t>VS Code est un environnement de développement intégré (IDE) léger et open source, développé par Microsoft, qui offre des fonctionnalités avancées pour la programmation et la gestion de projets informatiques.</w:t>
            </w:r>
          </w:p>
        </w:tc>
        <w:tc>
          <w:tcPr>
            <w:tcW w:w="834" w:type="pct"/>
          </w:tcPr>
          <w:p w14:paraId="34DC661A" w14:textId="77777777" w:rsidR="001A3BAF" w:rsidRDefault="00BA6941" w:rsidP="00BA6941">
            <w:pPr>
              <w:pStyle w:val="Paragraphedeliste"/>
              <w:numPr>
                <w:ilvl w:val="0"/>
                <w:numId w:val="11"/>
              </w:numPr>
              <w:cnfStyle w:val="000000100000" w:firstRow="0" w:lastRow="0" w:firstColumn="0" w:lastColumn="0" w:oddVBand="0" w:evenVBand="0" w:oddHBand="1" w:evenHBand="0" w:firstRowFirstColumn="0" w:firstRowLastColumn="0" w:lastRowFirstColumn="0" w:lastRowLastColumn="0"/>
            </w:pPr>
            <w:r w:rsidRPr="00BA6941">
              <w:t>Légèreté et Rapidité</w:t>
            </w:r>
          </w:p>
          <w:p w14:paraId="15C2057C" w14:textId="77777777" w:rsidR="00BA6941" w:rsidRDefault="00BA6941" w:rsidP="00BA6941">
            <w:pPr>
              <w:pStyle w:val="Paragraphedeliste"/>
              <w:numPr>
                <w:ilvl w:val="0"/>
                <w:numId w:val="11"/>
              </w:numPr>
              <w:cnfStyle w:val="000000100000" w:firstRow="0" w:lastRow="0" w:firstColumn="0" w:lastColumn="0" w:oddVBand="0" w:evenVBand="0" w:oddHBand="1" w:evenHBand="0" w:firstRowFirstColumn="0" w:firstRowLastColumn="0" w:lastRowFirstColumn="0" w:lastRowLastColumn="0"/>
            </w:pPr>
            <w:r w:rsidRPr="00BA6941">
              <w:t>Extensions Puissantes</w:t>
            </w:r>
            <w:r>
              <w:t xml:space="preserve"> et en abondances</w:t>
            </w:r>
          </w:p>
          <w:p w14:paraId="29E3B87E" w14:textId="77777777" w:rsidR="00BA6941" w:rsidRDefault="00BA6941" w:rsidP="00BA6941">
            <w:pPr>
              <w:pStyle w:val="Paragraphedeliste"/>
              <w:numPr>
                <w:ilvl w:val="0"/>
                <w:numId w:val="11"/>
              </w:numPr>
              <w:cnfStyle w:val="000000100000" w:firstRow="0" w:lastRow="0" w:firstColumn="0" w:lastColumn="0" w:oddVBand="0" w:evenVBand="0" w:oddHBand="1" w:evenHBand="0" w:firstRowFirstColumn="0" w:firstRowLastColumn="0" w:lastRowFirstColumn="0" w:lastRowLastColumn="0"/>
            </w:pPr>
            <w:r w:rsidRPr="00BA6941">
              <w:t>Intégration Git</w:t>
            </w:r>
          </w:p>
          <w:p w14:paraId="14A2DD34" w14:textId="77777777" w:rsidR="00BA6941" w:rsidRDefault="00BA6941" w:rsidP="00BA6941">
            <w:pPr>
              <w:pStyle w:val="Paragraphedeliste"/>
              <w:numPr>
                <w:ilvl w:val="0"/>
                <w:numId w:val="11"/>
              </w:numPr>
              <w:cnfStyle w:val="000000100000" w:firstRow="0" w:lastRow="0" w:firstColumn="0" w:lastColumn="0" w:oddVBand="0" w:evenVBand="0" w:oddHBand="1" w:evenHBand="0" w:firstRowFirstColumn="0" w:firstRowLastColumn="0" w:lastRowFirstColumn="0" w:lastRowLastColumn="0"/>
            </w:pPr>
            <w:r>
              <w:t>Modification de l’IDE selon les préférences</w:t>
            </w:r>
          </w:p>
          <w:p w14:paraId="4841B152" w14:textId="5396FE0F" w:rsidR="00BA6941" w:rsidRPr="003A5EA7" w:rsidRDefault="00BA6941" w:rsidP="00BA6941">
            <w:pPr>
              <w:pStyle w:val="Paragraphedeliste"/>
              <w:numPr>
                <w:ilvl w:val="0"/>
                <w:numId w:val="11"/>
              </w:numPr>
              <w:cnfStyle w:val="000000100000" w:firstRow="0" w:lastRow="0" w:firstColumn="0" w:lastColumn="0" w:oddVBand="0" w:evenVBand="0" w:oddHBand="1" w:evenHBand="0" w:firstRowFirstColumn="0" w:firstRowLastColumn="0" w:lastRowFirstColumn="0" w:lastRowLastColumn="0"/>
            </w:pPr>
            <w:r>
              <w:t>Permet d’avoir un code style pareil pour tous</w:t>
            </w:r>
          </w:p>
        </w:tc>
        <w:tc>
          <w:tcPr>
            <w:tcW w:w="833" w:type="pct"/>
          </w:tcPr>
          <w:p w14:paraId="1B3C719B" w14:textId="507E07F0" w:rsidR="001A3BAF" w:rsidRPr="003A5EA7" w:rsidRDefault="00BA6941" w:rsidP="00BA6941">
            <w:pPr>
              <w:pStyle w:val="Paragraphedeliste"/>
              <w:numPr>
                <w:ilvl w:val="0"/>
                <w:numId w:val="11"/>
              </w:numPr>
              <w:cnfStyle w:val="000000100000" w:firstRow="0" w:lastRow="0" w:firstColumn="0" w:lastColumn="0" w:oddVBand="0" w:evenVBand="0" w:oddHBand="1" w:evenHBand="0" w:firstRowFirstColumn="0" w:firstRowLastColumn="0" w:lastRowFirstColumn="0" w:lastRowLastColumn="0"/>
            </w:pPr>
            <w:r w:rsidRPr="00BA6941">
              <w:t>Consommation de Mémoire</w:t>
            </w:r>
            <w:r>
              <w:t xml:space="preserve"> peut être parfois haute si les projets ont beaucoup à charger</w:t>
            </w:r>
          </w:p>
        </w:tc>
        <w:tc>
          <w:tcPr>
            <w:tcW w:w="833" w:type="pct"/>
          </w:tcPr>
          <w:p w14:paraId="192B17D9" w14:textId="652048ED" w:rsidR="001A3BAF" w:rsidRDefault="00470651" w:rsidP="00587E38">
            <w:pPr>
              <w:spacing w:line="259" w:lineRule="auto"/>
              <w:cnfStyle w:val="000000100000" w:firstRow="0" w:lastRow="0" w:firstColumn="0" w:lastColumn="0" w:oddVBand="0" w:evenVBand="0" w:oddHBand="1" w:evenHBand="0" w:firstRowFirstColumn="0" w:firstRowLastColumn="0" w:lastRowFirstColumn="0" w:lastRowLastColumn="0"/>
            </w:pPr>
            <w:hyperlink r:id="rId18" w:history="1">
              <w:r w:rsidRPr="00C552E7">
                <w:rPr>
                  <w:rStyle w:val="Lienhypertexte"/>
                </w:rPr>
                <w:t>https://code.visualstudio.com/docs/languages/python</w:t>
              </w:r>
            </w:hyperlink>
          </w:p>
          <w:p w14:paraId="4BF44B88" w14:textId="77777777" w:rsidR="00470651" w:rsidRDefault="00470651" w:rsidP="00587E38">
            <w:pPr>
              <w:spacing w:line="259" w:lineRule="auto"/>
              <w:cnfStyle w:val="000000100000" w:firstRow="0" w:lastRow="0" w:firstColumn="0" w:lastColumn="0" w:oddVBand="0" w:evenVBand="0" w:oddHBand="1" w:evenHBand="0" w:firstRowFirstColumn="0" w:firstRowLastColumn="0" w:lastRowFirstColumn="0" w:lastRowLastColumn="0"/>
            </w:pPr>
          </w:p>
          <w:p w14:paraId="64E824CF" w14:textId="1E320D03" w:rsidR="00470651" w:rsidRDefault="00470651" w:rsidP="00587E38">
            <w:pPr>
              <w:spacing w:line="259" w:lineRule="auto"/>
              <w:cnfStyle w:val="000000100000" w:firstRow="0" w:lastRow="0" w:firstColumn="0" w:lastColumn="0" w:oddVBand="0" w:evenVBand="0" w:oddHBand="1" w:evenHBand="0" w:firstRowFirstColumn="0" w:firstRowLastColumn="0" w:lastRowFirstColumn="0" w:lastRowLastColumn="0"/>
            </w:pPr>
            <w:hyperlink r:id="rId19" w:history="1">
              <w:r w:rsidRPr="00C552E7">
                <w:rPr>
                  <w:rStyle w:val="Lienhypertexte"/>
                </w:rPr>
                <w:t>https://code.visualstudio.com/docs/nodejs/angular-tutorial</w:t>
              </w:r>
            </w:hyperlink>
          </w:p>
          <w:p w14:paraId="78DF007A" w14:textId="39D0E9A0" w:rsidR="00470651" w:rsidRPr="003A5EA7" w:rsidRDefault="00470651"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1E2238DD" w14:textId="3A66F154" w:rsidR="001A3BAF" w:rsidRPr="003A5EA7" w:rsidRDefault="008A7494" w:rsidP="00587E38">
            <w:pPr>
              <w:spacing w:line="259" w:lineRule="auto"/>
              <w:cnfStyle w:val="000000100000" w:firstRow="0" w:lastRow="0" w:firstColumn="0" w:lastColumn="0" w:oddVBand="0" w:evenVBand="0" w:oddHBand="1" w:evenHBand="0" w:firstRowFirstColumn="0" w:firstRowLastColumn="0" w:lastRowFirstColumn="0" w:lastRowLastColumn="0"/>
            </w:pPr>
            <w:proofErr w:type="gramStart"/>
            <w:r>
              <w:t>IDE gratuit</w:t>
            </w:r>
            <w:proofErr w:type="gramEnd"/>
            <w:r>
              <w:t xml:space="preserve"> qui peut nous mettre un code style et qui comprend très bien Python, </w:t>
            </w:r>
            <w:proofErr w:type="spellStart"/>
            <w:r>
              <w:t>Angular</w:t>
            </w:r>
            <w:proofErr w:type="spellEnd"/>
            <w:r>
              <w:t xml:space="preserve">, </w:t>
            </w:r>
            <w:proofErr w:type="spellStart"/>
            <w:r>
              <w:t>TypeScript</w:t>
            </w:r>
            <w:proofErr w:type="spellEnd"/>
            <w:r>
              <w:t xml:space="preserve"> et intègre même Git pour que le projet soit à jour</w:t>
            </w:r>
          </w:p>
        </w:tc>
      </w:tr>
      <w:tr w:rsidR="00BA6941" w:rsidRPr="003A5EA7" w14:paraId="7A6D9FA7" w14:textId="77777777" w:rsidTr="00587E38">
        <w:tc>
          <w:tcPr>
            <w:cnfStyle w:val="001000000000" w:firstRow="0" w:lastRow="0" w:firstColumn="1" w:lastColumn="0" w:oddVBand="0" w:evenVBand="0" w:oddHBand="0" w:evenHBand="0" w:firstRowFirstColumn="0" w:firstRowLastColumn="0" w:lastRowFirstColumn="0" w:lastRowLastColumn="0"/>
            <w:tcW w:w="833" w:type="pct"/>
          </w:tcPr>
          <w:p w14:paraId="6FD7E83C" w14:textId="20FA803C" w:rsidR="00BA6941" w:rsidRPr="00BA6941" w:rsidRDefault="00BA6941" w:rsidP="00587E38">
            <w:r>
              <w:lastRenderedPageBreak/>
              <w:t>Git</w:t>
            </w:r>
          </w:p>
        </w:tc>
        <w:tc>
          <w:tcPr>
            <w:tcW w:w="833" w:type="pct"/>
          </w:tcPr>
          <w:p w14:paraId="48F52914" w14:textId="447BE30F" w:rsidR="00BA6941" w:rsidRPr="003A5EA7" w:rsidRDefault="00BA6941" w:rsidP="00587E38">
            <w:pPr>
              <w:cnfStyle w:val="000000000000" w:firstRow="0" w:lastRow="0" w:firstColumn="0" w:lastColumn="0" w:oddVBand="0" w:evenVBand="0" w:oddHBand="0" w:evenHBand="0" w:firstRowFirstColumn="0" w:firstRowLastColumn="0" w:lastRowFirstColumn="0" w:lastRowLastColumn="0"/>
            </w:pPr>
            <w:r w:rsidRPr="00BA6941">
              <w:t>Git est un système de gestion de version distribué largement utilisé qui permet de suivre les modifications apportées à un ensemble de fichiers, facilitant la collaboration, la gestion des versions et le suivi des changements dans un projet de développement.</w:t>
            </w:r>
          </w:p>
        </w:tc>
        <w:tc>
          <w:tcPr>
            <w:tcW w:w="834" w:type="pct"/>
          </w:tcPr>
          <w:p w14:paraId="64684AA8" w14:textId="77777777" w:rsidR="00BA6941" w:rsidRDefault="00BA6941" w:rsidP="00BA6941">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pPr>
            <w:r w:rsidRPr="00BA6941">
              <w:t>Gestion de Versions Efficace</w:t>
            </w:r>
          </w:p>
          <w:p w14:paraId="0035B1AC" w14:textId="0585032E" w:rsidR="00BA6941" w:rsidRPr="003A5EA7" w:rsidRDefault="00BA6941" w:rsidP="00BA6941">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pPr>
            <w:r w:rsidRPr="00BA6941">
              <w:t>Chaque développeur a une copie complète de l'historique du projet. Cela favorise la flexibilité, la résilience et la possibilité de travailler hors ligne.</w:t>
            </w:r>
          </w:p>
        </w:tc>
        <w:tc>
          <w:tcPr>
            <w:tcW w:w="833" w:type="pct"/>
          </w:tcPr>
          <w:p w14:paraId="26EDB8F3" w14:textId="389CFB8C" w:rsidR="00BA6941" w:rsidRPr="003A5EA7" w:rsidRDefault="00BA6941" w:rsidP="00BA6941">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pPr>
            <w:r>
              <w:t xml:space="preserve">Git </w:t>
            </w:r>
            <w:r w:rsidR="007F63FC">
              <w:t>peut-être</w:t>
            </w:r>
            <w:r>
              <w:t xml:space="preserve"> assez dure </w:t>
            </w:r>
            <w:r w:rsidR="007F63FC">
              <w:t>à</w:t>
            </w:r>
            <w:r>
              <w:t xml:space="preserve"> comprendre au départ pour les nouveaux utilisateurs</w:t>
            </w:r>
          </w:p>
        </w:tc>
        <w:tc>
          <w:tcPr>
            <w:tcW w:w="833" w:type="pct"/>
          </w:tcPr>
          <w:p w14:paraId="6414D962" w14:textId="560B5175" w:rsidR="00BA6941" w:rsidRDefault="00470651" w:rsidP="00587E38">
            <w:pPr>
              <w:cnfStyle w:val="000000000000" w:firstRow="0" w:lastRow="0" w:firstColumn="0" w:lastColumn="0" w:oddVBand="0" w:evenVBand="0" w:oddHBand="0" w:evenHBand="0" w:firstRowFirstColumn="0" w:firstRowLastColumn="0" w:lastRowFirstColumn="0" w:lastRowLastColumn="0"/>
            </w:pPr>
            <w:hyperlink r:id="rId20" w:history="1">
              <w:r w:rsidRPr="00C552E7">
                <w:rPr>
                  <w:rStyle w:val="Lienhypertexte"/>
                </w:rPr>
                <w:t>https://git-scm.com/</w:t>
              </w:r>
            </w:hyperlink>
          </w:p>
          <w:p w14:paraId="584381B9" w14:textId="3594AEC0" w:rsidR="00470651" w:rsidRDefault="00470651" w:rsidP="00587E38">
            <w:pPr>
              <w:cnfStyle w:val="000000000000" w:firstRow="0" w:lastRow="0" w:firstColumn="0" w:lastColumn="0" w:oddVBand="0" w:evenVBand="0" w:oddHBand="0" w:evenHBand="0" w:firstRowFirstColumn="0" w:firstRowLastColumn="0" w:lastRowFirstColumn="0" w:lastRowLastColumn="0"/>
            </w:pPr>
            <w:hyperlink r:id="rId21" w:history="1">
              <w:r w:rsidRPr="00C552E7">
                <w:rPr>
                  <w:rStyle w:val="Lienhypertexte"/>
                </w:rPr>
                <w:t>https://github.com/</w:t>
              </w:r>
            </w:hyperlink>
          </w:p>
          <w:p w14:paraId="405F9279" w14:textId="53811BD7" w:rsidR="00470651" w:rsidRDefault="00470651" w:rsidP="00587E38">
            <w:pPr>
              <w:cnfStyle w:val="000000000000" w:firstRow="0" w:lastRow="0" w:firstColumn="0" w:lastColumn="0" w:oddVBand="0" w:evenVBand="0" w:oddHBand="0" w:evenHBand="0" w:firstRowFirstColumn="0" w:firstRowLastColumn="0" w:lastRowFirstColumn="0" w:lastRowLastColumn="0"/>
            </w:pPr>
            <w:hyperlink r:id="rId22" w:history="1">
              <w:r w:rsidRPr="00C552E7">
                <w:rPr>
                  <w:rStyle w:val="Lienhypertexte"/>
                </w:rPr>
                <w:t>https://auth0.com/blog/using-python-flask-and-angular-to-build-modern-apps-part-1/</w:t>
              </w:r>
            </w:hyperlink>
          </w:p>
          <w:p w14:paraId="08DD153A" w14:textId="07BD271B" w:rsidR="00470651" w:rsidRPr="003A5EA7" w:rsidRDefault="00470651" w:rsidP="00587E38">
            <w:pPr>
              <w:cnfStyle w:val="000000000000" w:firstRow="0" w:lastRow="0" w:firstColumn="0" w:lastColumn="0" w:oddVBand="0" w:evenVBand="0" w:oddHBand="0" w:evenHBand="0" w:firstRowFirstColumn="0" w:firstRowLastColumn="0" w:lastRowFirstColumn="0" w:lastRowLastColumn="0"/>
            </w:pPr>
          </w:p>
        </w:tc>
        <w:tc>
          <w:tcPr>
            <w:tcW w:w="834" w:type="pct"/>
          </w:tcPr>
          <w:p w14:paraId="248416DB" w14:textId="580EC2AF" w:rsidR="00BA6941" w:rsidRPr="003A5EA7" w:rsidRDefault="008A7494" w:rsidP="00587E38">
            <w:pPr>
              <w:cnfStyle w:val="000000000000" w:firstRow="0" w:lastRow="0" w:firstColumn="0" w:lastColumn="0" w:oddVBand="0" w:evenVBand="0" w:oddHBand="0" w:evenHBand="0" w:firstRowFirstColumn="0" w:firstRowLastColumn="0" w:lastRowFirstColumn="0" w:lastRowLastColumn="0"/>
            </w:pPr>
            <w:r>
              <w:t xml:space="preserve">Permet à l’équipe de travailler sur des parties différentes du projet asynchrone ou </w:t>
            </w:r>
            <w:r w:rsidR="00E126EC">
              <w:t xml:space="preserve">synchronisé et de le réunir en un à la fin du projet. Permet aussi de garder </w:t>
            </w:r>
            <w:r w:rsidR="00470651">
              <w:t>les anciennes versions</w:t>
            </w:r>
            <w:r w:rsidR="00E126EC">
              <w:t xml:space="preserve"> et de rester à jour.</w:t>
            </w:r>
          </w:p>
        </w:tc>
      </w:tr>
    </w:tbl>
    <w:p w14:paraId="00CDB8AF" w14:textId="77777777" w:rsidR="00FF7D9D" w:rsidRPr="00FF7D9D" w:rsidRDefault="00FF7D9D" w:rsidP="00FF7D9D"/>
    <w:p w14:paraId="6F32AF9E" w14:textId="77777777" w:rsidR="00BB6121" w:rsidRPr="00BB6121" w:rsidRDefault="00FF7D9D" w:rsidP="001B1394">
      <w:pPr>
        <w:pStyle w:val="Titre2"/>
      </w:pPr>
      <w:bookmarkStart w:id="6" w:name="_Toc144118374"/>
      <w:r>
        <w:t>Autres technologies</w:t>
      </w:r>
      <w:bookmarkEnd w:id="6"/>
    </w:p>
    <w:p w14:paraId="06883A63" w14:textId="77777777" w:rsidR="00BB6121" w:rsidRDefault="003F51B3" w:rsidP="00BB6121">
      <w:r>
        <w:t>Y a-t-il d’autres catégories de technologies qui sont nécessaire</w:t>
      </w:r>
      <w:r w:rsidR="00EA4547">
        <w:t>s</w:t>
      </w:r>
      <w:r>
        <w:t xml:space="preserve"> </w:t>
      </w:r>
      <w:r w:rsidR="002F18E6">
        <w:t xml:space="preserve">ou utiles </w:t>
      </w:r>
      <w:r>
        <w:t>pour répondre au besoin?</w:t>
      </w:r>
      <w:r w:rsidR="00BB2AB2">
        <w:br/>
        <w:t xml:space="preserve">Par exemple, des </w:t>
      </w:r>
      <w:r w:rsidR="006B3C30">
        <w:t>logiciels ou applications existantes qui couvrent déjà la majorité des fonctionnalités répondant au besoin.</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1A3BAF" w:rsidRPr="003A5EA7" w14:paraId="1A766728"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3349BE4" w14:textId="77777777" w:rsidR="001A3BAF" w:rsidRPr="003A5EA7" w:rsidRDefault="001A3BAF" w:rsidP="00587E38">
            <w:pPr>
              <w:spacing w:line="259" w:lineRule="auto"/>
            </w:pPr>
            <w:r w:rsidRPr="003A5EA7">
              <w:t>Nom</w:t>
            </w:r>
            <w:r>
              <w:t xml:space="preserve"> de la technologie</w:t>
            </w:r>
          </w:p>
        </w:tc>
        <w:tc>
          <w:tcPr>
            <w:tcW w:w="833" w:type="pct"/>
          </w:tcPr>
          <w:p w14:paraId="044D4EF3"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24DA80F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6D916E05"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7F36B92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716A6A2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7B700BF5"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B60240D" w14:textId="77777777" w:rsidR="001A3BAF" w:rsidRPr="003A5EA7" w:rsidRDefault="001A3BAF" w:rsidP="00587E38">
            <w:pPr>
              <w:spacing w:line="259" w:lineRule="auto"/>
            </w:pPr>
          </w:p>
        </w:tc>
        <w:tc>
          <w:tcPr>
            <w:tcW w:w="833" w:type="pct"/>
          </w:tcPr>
          <w:p w14:paraId="4253DB3E"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260EAF2B"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C62CFB4"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5C6E005"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098CD911"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r>
    </w:tbl>
    <w:p w14:paraId="1487AB58" w14:textId="77777777" w:rsidR="006612A5" w:rsidRDefault="006612A5"/>
    <w:p w14:paraId="33C513D4" w14:textId="77777777" w:rsidR="00F461A3" w:rsidRDefault="00BC39BB" w:rsidP="00331B54">
      <w:pPr>
        <w:pStyle w:val="Titre1"/>
      </w:pPr>
      <w:r>
        <w:t>Choix</w:t>
      </w:r>
      <w:r w:rsidR="00F461A3">
        <w:t xml:space="preserve"> et justification des technologies</w:t>
      </w:r>
    </w:p>
    <w:p w14:paraId="2A968315" w14:textId="77777777" w:rsidR="00F461A3" w:rsidRPr="00D61047" w:rsidRDefault="00F461A3" w:rsidP="00F461A3">
      <w:pPr>
        <w:rPr>
          <w:i/>
          <w:iCs/>
        </w:rPr>
      </w:pPr>
      <w:r>
        <w:t>Indiquez ci-dessous quelles technologies vous avez décidé d’utiliser pour réaliser le projet décrit en haut.</w:t>
      </w:r>
      <w:r w:rsidR="00D61047">
        <w:br/>
      </w:r>
      <w:r w:rsidR="00BC39BB">
        <w:rPr>
          <w:i/>
          <w:iCs/>
        </w:rPr>
        <w:t xml:space="preserve">Note : </w:t>
      </w:r>
      <w:r w:rsidR="00D61047" w:rsidRPr="00D61047">
        <w:rPr>
          <w:i/>
          <w:iCs/>
        </w:rPr>
        <w:t>Il est possible que vous changiez d’avis lors de la mise à l’essai, et c’est tout à fait correct; Les choix fait ici sont</w:t>
      </w:r>
      <w:r w:rsidR="00D61047">
        <w:rPr>
          <w:i/>
          <w:iCs/>
        </w:rPr>
        <w:t xml:space="preserve"> seulement</w:t>
      </w:r>
      <w:r w:rsidR="00D61047" w:rsidRPr="00D61047">
        <w:rPr>
          <w:i/>
          <w:iCs/>
        </w:rPr>
        <w:t xml:space="preserve"> </w:t>
      </w:r>
      <w:r w:rsidR="00D61047">
        <w:rPr>
          <w:i/>
          <w:iCs/>
        </w:rPr>
        <w:t>provisoires.</w:t>
      </w:r>
    </w:p>
    <w:p w14:paraId="1C0E06DF" w14:textId="455178D9" w:rsidR="00D61047" w:rsidRDefault="00F461A3" w:rsidP="00D61047">
      <w:pPr>
        <w:pStyle w:val="Paragraphedeliste"/>
      </w:pPr>
      <w:r>
        <w:t>(</w:t>
      </w:r>
      <w:r w:rsidRPr="00BC39BB">
        <w:rPr>
          <w:highlight w:val="yellow"/>
        </w:rPr>
        <w:t>Quelle</w:t>
      </w:r>
      <w:r w:rsidR="00AB347E">
        <w:rPr>
          <w:highlight w:val="yellow"/>
        </w:rPr>
        <w:t>s</w:t>
      </w:r>
      <w:r w:rsidRPr="00BC39BB">
        <w:rPr>
          <w:highlight w:val="yellow"/>
        </w:rPr>
        <w:t xml:space="preserve"> technologie</w:t>
      </w:r>
      <w:r w:rsidR="00AB347E">
        <w:rPr>
          <w:highlight w:val="yellow"/>
        </w:rPr>
        <w:t>s utiliser</w:t>
      </w:r>
      <w:r w:rsidRPr="00BC39BB">
        <w:rPr>
          <w:highlight w:val="yellow"/>
        </w:rPr>
        <w:t xml:space="preserve"> et pourquoi?</w:t>
      </w:r>
      <w:r w:rsidR="00D61047" w:rsidRPr="00BC39BB">
        <w:rPr>
          <w:highlight w:val="yellow"/>
        </w:rPr>
        <w:t xml:space="preserve"> – </w:t>
      </w:r>
      <w:r w:rsidR="00AB347E">
        <w:rPr>
          <w:highlight w:val="yellow"/>
        </w:rPr>
        <w:t xml:space="preserve">en bref, </w:t>
      </w:r>
      <w:r w:rsidR="00D61047" w:rsidRPr="00BC39BB">
        <w:rPr>
          <w:highlight w:val="yellow"/>
        </w:rPr>
        <w:t xml:space="preserve">résumez </w:t>
      </w:r>
      <w:r w:rsidR="00AB347E">
        <w:rPr>
          <w:highlight w:val="yellow"/>
        </w:rPr>
        <w:t xml:space="preserve">ici </w:t>
      </w:r>
      <w:r w:rsidR="00D61047" w:rsidRPr="00BC39BB">
        <w:rPr>
          <w:highlight w:val="yellow"/>
        </w:rPr>
        <w:t>le contenu de la colonne « analyse »</w:t>
      </w:r>
      <w:r>
        <w:t>)</w:t>
      </w:r>
    </w:p>
    <w:p w14:paraId="369993F8" w14:textId="77777777" w:rsidR="00105057" w:rsidRDefault="00105057" w:rsidP="00105057"/>
    <w:p w14:paraId="50D759A6" w14:textId="14A3EF1D" w:rsidR="00105057" w:rsidRDefault="00105057" w:rsidP="00105057">
      <w:pPr>
        <w:pStyle w:val="Paragraphedeliste"/>
        <w:numPr>
          <w:ilvl w:val="0"/>
          <w:numId w:val="13"/>
        </w:numPr>
        <w:ind w:left="360"/>
      </w:pPr>
      <w:r w:rsidRPr="00105057">
        <w:lastRenderedPageBreak/>
        <w:t>Nous utiliserons OVH Cloud VPS</w:t>
      </w:r>
      <w:r>
        <w:t xml:space="preserve"> et </w:t>
      </w:r>
      <w:r w:rsidRPr="00105057">
        <w:t>pour le déploiement de l'application. OVH Cloud VPS offre la flexibilité nécessaire pour héberger l'application et peut être adapté en fonction des besoins de l'application.</w:t>
      </w:r>
      <w:r>
        <w:t xml:space="preserve"> </w:t>
      </w:r>
    </w:p>
    <w:p w14:paraId="3A88D575" w14:textId="47BCCE9F" w:rsidR="00105057" w:rsidRDefault="00105057" w:rsidP="00105057">
      <w:pPr>
        <w:pStyle w:val="Paragraphedeliste"/>
        <w:numPr>
          <w:ilvl w:val="0"/>
          <w:numId w:val="13"/>
        </w:numPr>
        <w:ind w:left="360"/>
      </w:pPr>
      <w:r w:rsidRPr="00105057">
        <w:t>Nous utiliserons l'API web de la STM pour accéder aux données en temps réel sur les transports en commun de Montréal. Cette API fournit les informations essentielles pour notre projet, notamment les horaires des autobus et des stations de métro.</w:t>
      </w:r>
    </w:p>
    <w:p w14:paraId="5BCBB987" w14:textId="0F7C8D92" w:rsidR="00105057" w:rsidRDefault="00105057" w:rsidP="00105057">
      <w:pPr>
        <w:pStyle w:val="Paragraphedeliste"/>
        <w:numPr>
          <w:ilvl w:val="0"/>
          <w:numId w:val="13"/>
        </w:numPr>
        <w:ind w:left="360"/>
      </w:pPr>
      <w:r w:rsidRPr="00105057">
        <w:t xml:space="preserve">Nous utiliserons PostgreSQL avec </w:t>
      </w:r>
      <w:proofErr w:type="spellStart"/>
      <w:r w:rsidRPr="00105057">
        <w:t>PostGIS</w:t>
      </w:r>
      <w:proofErr w:type="spellEnd"/>
      <w:r w:rsidRPr="00105057">
        <w:t xml:space="preserve"> comme base de données relationnelle pour stocker et gérer les données GTFS et géospatiales. PostgreSQL est un choix solide pour la gestion de données géospatiales, ce qui est essentiel pour notre projet.</w:t>
      </w:r>
    </w:p>
    <w:p w14:paraId="7BAD10CB" w14:textId="77777777" w:rsidR="00105057" w:rsidRDefault="00105057" w:rsidP="00105057">
      <w:pPr>
        <w:pStyle w:val="Paragraphedeliste"/>
        <w:numPr>
          <w:ilvl w:val="0"/>
          <w:numId w:val="13"/>
        </w:numPr>
        <w:ind w:left="360"/>
      </w:pPr>
      <w:r>
        <w:t>Nous utiliserons Python comme langage principal de programmation pour son adaptabilité aux tâches de manipulation de données et d'analyse géospatiale.</w:t>
      </w:r>
    </w:p>
    <w:p w14:paraId="1BA70B04" w14:textId="621FDEA3" w:rsidR="00105057" w:rsidRDefault="00105057" w:rsidP="00105057">
      <w:pPr>
        <w:pStyle w:val="Paragraphedeliste"/>
        <w:numPr>
          <w:ilvl w:val="0"/>
          <w:numId w:val="13"/>
        </w:numPr>
        <w:ind w:left="360"/>
      </w:pPr>
      <w:proofErr w:type="spellStart"/>
      <w:r>
        <w:t>GeoPandas</w:t>
      </w:r>
      <w:proofErr w:type="spellEnd"/>
      <w:r>
        <w:t xml:space="preserve"> sera utilisé pour la manipulation de données géospatiales, car il simplifie le traitement de ces données.</w:t>
      </w:r>
    </w:p>
    <w:p w14:paraId="7EB067B9" w14:textId="725E572A" w:rsidR="00105057" w:rsidRDefault="00105057" w:rsidP="00105057">
      <w:pPr>
        <w:pStyle w:val="Paragraphedeliste"/>
        <w:numPr>
          <w:ilvl w:val="0"/>
          <w:numId w:val="13"/>
        </w:numPr>
        <w:ind w:left="360"/>
      </w:pPr>
      <w:proofErr w:type="spellStart"/>
      <w:r>
        <w:t>Angular</w:t>
      </w:r>
      <w:proofErr w:type="spellEnd"/>
      <w:r>
        <w:t xml:space="preserve"> sera utilisé pour développer l'interface utilisateur web interactive, le cas échéant. </w:t>
      </w:r>
      <w:proofErr w:type="spellStart"/>
      <w:r>
        <w:t>Angular</w:t>
      </w:r>
      <w:proofErr w:type="spellEnd"/>
      <w:r>
        <w:t xml:space="preserve"> est un </w:t>
      </w:r>
      <w:proofErr w:type="spellStart"/>
      <w:r>
        <w:t>framework</w:t>
      </w:r>
      <w:proofErr w:type="spellEnd"/>
      <w:r>
        <w:t xml:space="preserve"> populaire pour la création d'applications web dynamiques.</w:t>
      </w:r>
    </w:p>
    <w:p w14:paraId="08592144" w14:textId="77777777" w:rsidR="00105057" w:rsidRDefault="00105057" w:rsidP="00105057">
      <w:pPr>
        <w:pStyle w:val="Paragraphedeliste"/>
        <w:numPr>
          <w:ilvl w:val="0"/>
          <w:numId w:val="13"/>
        </w:numPr>
        <w:ind w:left="360"/>
      </w:pPr>
      <w:r>
        <w:t>Nous utiliserons Visual Studio Code comme environnement de développement intégré (IDE) pour sa légèreté, sa polyvalence et sa prise en charge de Python et d'</w:t>
      </w:r>
      <w:proofErr w:type="spellStart"/>
      <w:r>
        <w:t>Angular</w:t>
      </w:r>
      <w:proofErr w:type="spellEnd"/>
      <w:r>
        <w:t>.</w:t>
      </w:r>
    </w:p>
    <w:p w14:paraId="384350CA" w14:textId="5E5DE30D" w:rsidR="00105057" w:rsidRPr="008E014F" w:rsidRDefault="00105057" w:rsidP="00105057">
      <w:pPr>
        <w:pStyle w:val="Paragraphedeliste"/>
        <w:numPr>
          <w:ilvl w:val="0"/>
          <w:numId w:val="13"/>
        </w:numPr>
        <w:ind w:left="360"/>
      </w:pPr>
      <w:r>
        <w:t>Git sera utilisé pour le suivi des versions et la gestion de code source collaboratif, ce qui est essentiel pour un développement efficace en équipe.</w:t>
      </w:r>
    </w:p>
    <w:p w14:paraId="612A5960" w14:textId="77777777" w:rsidR="00663F79" w:rsidRDefault="00663F79" w:rsidP="00331B54">
      <w:pPr>
        <w:pStyle w:val="Titre1"/>
      </w:pPr>
      <w:r>
        <w:t>Proposition de prototype</w:t>
      </w:r>
    </w:p>
    <w:p w14:paraId="30B392D7" w14:textId="77777777" w:rsidR="00FB25B7" w:rsidRPr="008E014F" w:rsidRDefault="00663F79" w:rsidP="00663F79">
      <w:r w:rsidRPr="008E014F">
        <w:t xml:space="preserve">Afin de tester si ces technologies sont appropriées pour répondre au besoin </w:t>
      </w:r>
      <w:proofErr w:type="gramStart"/>
      <w:r w:rsidRPr="008E014F">
        <w:t>énoncé</w:t>
      </w:r>
      <w:proofErr w:type="gramEnd"/>
      <w:r w:rsidRPr="008E014F">
        <w:t xml:space="preserve"> en haut, proposez un petit sous-ensemble du </w:t>
      </w:r>
      <w:r w:rsidR="008E014F">
        <w:t xml:space="preserve">projet </w:t>
      </w:r>
      <w:r w:rsidRPr="008E014F">
        <w:t>qui permettrai</w:t>
      </w:r>
      <w:r w:rsidR="002F18E6" w:rsidRPr="008E014F">
        <w:t>t</w:t>
      </w:r>
      <w:r w:rsidRPr="008E014F">
        <w:t xml:space="preserve"> de les </w:t>
      </w:r>
      <w:r w:rsidR="002F18E6" w:rsidRPr="008E014F">
        <w:t>mettre à l’essai</w:t>
      </w:r>
      <w:r w:rsidRPr="008E014F">
        <w:t>.</w:t>
      </w:r>
      <w:r w:rsidR="00FB25B7" w:rsidRPr="008E014F">
        <w:t xml:space="preserve"> Vous pouvez recommander de faire plus d’un prototype s’il y a plusieurs nouvelles technologies très différentes à intégrer.</w:t>
      </w:r>
    </w:p>
    <w:p w14:paraId="74150936" w14:textId="77777777" w:rsidR="00663F79" w:rsidRDefault="00FB25B7" w:rsidP="00663F79">
      <w:pPr>
        <w:rPr>
          <w:i/>
          <w:iCs/>
        </w:rPr>
      </w:pPr>
      <w:r w:rsidRPr="00FB25B7">
        <w:rPr>
          <w:i/>
          <w:iCs/>
        </w:rPr>
        <w:t>Pour vous aider, demandez-vous q</w:t>
      </w:r>
      <w:r w:rsidR="00663F79" w:rsidRPr="00FB25B7">
        <w:rPr>
          <w:i/>
          <w:iCs/>
        </w:rPr>
        <w:t xml:space="preserve">uels sont les </w:t>
      </w:r>
      <w:r w:rsidRPr="00FB25B7">
        <w:rPr>
          <w:i/>
          <w:iCs/>
        </w:rPr>
        <w:t>aspects</w:t>
      </w:r>
      <w:r w:rsidR="00663F79" w:rsidRPr="00FB25B7">
        <w:rPr>
          <w:i/>
          <w:iCs/>
        </w:rPr>
        <w:t xml:space="preserve"> clés à expérimenter pour </w:t>
      </w:r>
      <w:r>
        <w:rPr>
          <w:i/>
          <w:iCs/>
        </w:rPr>
        <w:t>estimer</w:t>
      </w:r>
      <w:r w:rsidRPr="00FB25B7">
        <w:rPr>
          <w:i/>
          <w:iCs/>
        </w:rPr>
        <w:t xml:space="preserve"> si le choix de la technologie est </w:t>
      </w:r>
      <w:r w:rsidR="002F18E6">
        <w:rPr>
          <w:i/>
          <w:iCs/>
        </w:rPr>
        <w:t>adéquat</w:t>
      </w:r>
      <w:r w:rsidRPr="00FB25B7">
        <w:rPr>
          <w:i/>
          <w:iCs/>
        </w:rPr>
        <w:t>. Le prototype ne devrait prendre que quelques semaines à développer tout au plus (ou moins, si certaines technologies sont déjà maitrisées).</w:t>
      </w:r>
    </w:p>
    <w:p w14:paraId="5F851E9C" w14:textId="77777777" w:rsidR="007F63FC" w:rsidRPr="00FB25B7" w:rsidRDefault="007F63FC" w:rsidP="00663F79">
      <w:pPr>
        <w:rPr>
          <w:i/>
          <w:iCs/>
        </w:rPr>
      </w:pPr>
    </w:p>
    <w:p w14:paraId="4C0FDDCE" w14:textId="557C7D53" w:rsidR="007F63FC" w:rsidRDefault="007F63FC" w:rsidP="007F63FC">
      <w:r>
        <w:t>Alors, pour tester si les outils que nous avons choisis sont bons pour notre projet de carte thermique des transports à Montréal, voici ce que nous allons faire dans notre petit test. On va se concentrer sur une partie du projet, celle où on récupère les horaires des bus à Montréal et qu'on les affiche sur une carte.</w:t>
      </w:r>
    </w:p>
    <w:p w14:paraId="4BFE389A" w14:textId="23E0C4C0" w:rsidR="007F63FC" w:rsidRDefault="007F63FC" w:rsidP="007F63FC">
      <w:r>
        <w:t>Prototype : On fait une carte avec tous les arrêts de bus à Montréal</w:t>
      </w:r>
    </w:p>
    <w:p w14:paraId="6E4102B9" w14:textId="00E8CD4D" w:rsidR="007F63FC" w:rsidRDefault="007F63FC" w:rsidP="007F63FC">
      <w:r>
        <w:t>Description :</w:t>
      </w:r>
    </w:p>
    <w:p w14:paraId="1107DEB9" w14:textId="7E18A463" w:rsidR="007F63FC" w:rsidRDefault="007F63FC" w:rsidP="007F63FC">
      <w:pPr>
        <w:pStyle w:val="Paragraphedeliste"/>
        <w:numPr>
          <w:ilvl w:val="0"/>
          <w:numId w:val="14"/>
        </w:numPr>
      </w:pPr>
      <w:r>
        <w:t>On récupère des données : On utilise l'API de la STM pour attraper toutes les infos dont on a besoin sur les horaires des bus et où sont les arrêts à Montréal.</w:t>
      </w:r>
    </w:p>
    <w:p w14:paraId="4ADD1F22" w14:textId="12676A9F" w:rsidR="007F63FC" w:rsidRDefault="007F63FC" w:rsidP="007F63FC">
      <w:pPr>
        <w:pStyle w:val="Paragraphedeliste"/>
        <w:numPr>
          <w:ilvl w:val="0"/>
          <w:numId w:val="14"/>
        </w:numPr>
      </w:pPr>
      <w:r>
        <w:t xml:space="preserve">On travaille ces données : Avec Python et </w:t>
      </w:r>
      <w:proofErr w:type="spellStart"/>
      <w:r>
        <w:t>GeoPandas</w:t>
      </w:r>
      <w:proofErr w:type="spellEnd"/>
      <w:r>
        <w:t>, on organise ces données pour qu'elles soient bien utilisables. En gros, on les met en ordre.</w:t>
      </w:r>
    </w:p>
    <w:p w14:paraId="40D7C390" w14:textId="24721022" w:rsidR="007F63FC" w:rsidRDefault="007F63FC" w:rsidP="007F63FC">
      <w:pPr>
        <w:pStyle w:val="Paragraphedeliste"/>
        <w:numPr>
          <w:ilvl w:val="0"/>
          <w:numId w:val="14"/>
        </w:numPr>
      </w:pPr>
      <w:r>
        <w:t xml:space="preserve">On fait la carte : On se sert de </w:t>
      </w:r>
      <w:proofErr w:type="spellStart"/>
      <w:r>
        <w:t>Matplotlib</w:t>
      </w:r>
      <w:proofErr w:type="spellEnd"/>
      <w:r>
        <w:t xml:space="preserve"> ou un autre truc pour créer une belle carte qui montre où sont tous les arrêts de bus à Montréal avec les infos qu'on a récupérées.</w:t>
      </w:r>
    </w:p>
    <w:p w14:paraId="434AC638" w14:textId="16BB892C" w:rsidR="007F63FC" w:rsidRDefault="007F63FC" w:rsidP="007F63FC">
      <w:pPr>
        <w:pStyle w:val="Paragraphedeliste"/>
        <w:numPr>
          <w:ilvl w:val="0"/>
          <w:numId w:val="14"/>
        </w:numPr>
      </w:pPr>
      <w:r>
        <w:t>On regarde le résultat : On regarde notre super carte dans Visual Studio Code pour voir si tout marche bien</w:t>
      </w:r>
      <w:r>
        <w:t xml:space="preserve"> ou directement sur un site web que l’on crée rapidement</w:t>
      </w:r>
      <w:r>
        <w:t>.</w:t>
      </w:r>
    </w:p>
    <w:p w14:paraId="730A067E" w14:textId="77777777" w:rsidR="007F63FC" w:rsidRDefault="007F63FC" w:rsidP="007F63FC">
      <w:pPr>
        <w:pStyle w:val="Paragraphedeliste"/>
        <w:numPr>
          <w:ilvl w:val="0"/>
          <w:numId w:val="0"/>
        </w:numPr>
        <w:ind w:left="720"/>
      </w:pPr>
    </w:p>
    <w:p w14:paraId="5F6C7B84" w14:textId="49EED45C" w:rsidR="007F63FC" w:rsidRDefault="007F63FC" w:rsidP="007F63FC">
      <w:r>
        <w:t>Pourquoi on fait ça ? :</w:t>
      </w:r>
    </w:p>
    <w:p w14:paraId="72D3BF37" w14:textId="52F40EBE" w:rsidR="00FB25B7" w:rsidRDefault="007F63FC" w:rsidP="007F63FC">
      <w:r>
        <w:lastRenderedPageBreak/>
        <w:t xml:space="preserve">Ce test nous aide à voir si les outils qu'on a choisis (Python, </w:t>
      </w:r>
      <w:proofErr w:type="spellStart"/>
      <w:r>
        <w:t>GeoPandas</w:t>
      </w:r>
      <w:proofErr w:type="spellEnd"/>
      <w:r>
        <w:t xml:space="preserve">, </w:t>
      </w:r>
      <w:proofErr w:type="spellStart"/>
      <w:r>
        <w:t>Matplotlib</w:t>
      </w:r>
      <w:proofErr w:type="spellEnd"/>
      <w:r>
        <w:t xml:space="preserve">) marchent bien pour récupérer, organiser et montrer les infos sur les arrêts de bus. On veut surtout être sûr que tout marche bien avant de faire les trucs plus compliqués, comme animer la carte thermique ou faire une interface web cool. Ce petit </w:t>
      </w:r>
      <w:r>
        <w:t>test ne devrait pas</w:t>
      </w:r>
      <w:r>
        <w:t xml:space="preserve"> prendre trop de temps, juste quelques semaines au maximum.</w:t>
      </w:r>
    </w:p>
    <w:sectPr w:rsidR="00FB25B7" w:rsidSect="00414058">
      <w:headerReference w:type="default" r:id="rId23"/>
      <w:pgSz w:w="20160" w:h="12240" w:orient="landscape"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81FB3" w14:textId="77777777" w:rsidR="00FC1056" w:rsidRDefault="00FC1056" w:rsidP="003A5EA7">
      <w:pPr>
        <w:spacing w:after="0" w:line="240" w:lineRule="auto"/>
      </w:pPr>
      <w:r>
        <w:separator/>
      </w:r>
    </w:p>
  </w:endnote>
  <w:endnote w:type="continuationSeparator" w:id="0">
    <w:p w14:paraId="3EB27D7F" w14:textId="77777777" w:rsidR="00FC1056" w:rsidRDefault="00FC1056" w:rsidP="003A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C3004" w14:textId="77777777" w:rsidR="00FC1056" w:rsidRDefault="00FC1056" w:rsidP="003A5EA7">
      <w:pPr>
        <w:spacing w:after="0" w:line="240" w:lineRule="auto"/>
      </w:pPr>
      <w:r>
        <w:separator/>
      </w:r>
    </w:p>
  </w:footnote>
  <w:footnote w:type="continuationSeparator" w:id="0">
    <w:p w14:paraId="008EB5AF" w14:textId="77777777" w:rsidR="00FC1056" w:rsidRDefault="00FC1056" w:rsidP="003A5EA7">
      <w:pPr>
        <w:spacing w:after="0" w:line="240" w:lineRule="auto"/>
      </w:pPr>
      <w:r>
        <w:continuationSeparator/>
      </w:r>
    </w:p>
  </w:footnote>
  <w:footnote w:id="1">
    <w:p w14:paraId="5CA96F62" w14:textId="688B4926" w:rsidR="0011033A" w:rsidRDefault="0011033A" w:rsidP="0011033A">
      <w:pPr>
        <w:pStyle w:val="Notedebasdepage"/>
      </w:pPr>
      <w:r>
        <w:rPr>
          <w:rStyle w:val="Appelnotedebasdep"/>
        </w:rPr>
        <w:footnoteRef/>
      </w:r>
      <w:r>
        <w:t xml:space="preserve"> Si plus d’un arrêt de la même ligne d’autobus (et allant dans la même direction) se trouvent dans un même bloc, il ne faut pas les compter comme deux passages différents d’autobus, puisque c’est le même autobus qui fera les deux arrêts. Cependant, avec des blocs de 100x100m</w:t>
      </w:r>
      <w:r w:rsidRPr="004A12E6">
        <w:rPr>
          <w:vertAlign w:val="superscript"/>
        </w:rPr>
        <w:t>2</w:t>
      </w:r>
      <w:r>
        <w:t>, cette situation devrait être très rare et vous pouvez l’ignorer dans votre prototype.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23EE" w14:textId="77777777" w:rsidR="003A5EA7" w:rsidRDefault="003A5EA7" w:rsidP="00587552">
    <w:pPr>
      <w:pStyle w:val="En-tte"/>
      <w:tabs>
        <w:tab w:val="clear" w:pos="4320"/>
        <w:tab w:val="clear" w:pos="8640"/>
        <w:tab w:val="center" w:pos="8647"/>
        <w:tab w:val="right" w:pos="17280"/>
      </w:tabs>
    </w:pPr>
    <w:r>
      <w:t>Gabarit d’analyse</w:t>
    </w:r>
    <w:r>
      <w:tab/>
      <w:t>420-556-AL</w:t>
    </w:r>
    <w:r>
      <w:tab/>
      <w:t>Automne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021D5"/>
    <w:multiLevelType w:val="hybridMultilevel"/>
    <w:tmpl w:val="EF64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A02C6"/>
    <w:multiLevelType w:val="hybridMultilevel"/>
    <w:tmpl w:val="2A50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720B5"/>
    <w:multiLevelType w:val="hybridMultilevel"/>
    <w:tmpl w:val="0AA0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C3564"/>
    <w:multiLevelType w:val="hybridMultilevel"/>
    <w:tmpl w:val="071C0388"/>
    <w:lvl w:ilvl="0" w:tplc="387C3F62">
      <w:start w:val="25"/>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B6E0D72"/>
    <w:multiLevelType w:val="hybridMultilevel"/>
    <w:tmpl w:val="A1467204"/>
    <w:lvl w:ilvl="0" w:tplc="A28C3E8A">
      <w:start w:val="3"/>
      <w:numFmt w:val="bullet"/>
      <w:lvlText w:val=""/>
      <w:lvlJc w:val="left"/>
      <w:pPr>
        <w:ind w:left="720" w:hanging="360"/>
      </w:pPr>
      <w:rPr>
        <w:rFonts w:ascii="Symbol" w:eastAsiaTheme="minorHAnsi" w:hAnsi="Symbol"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B803481"/>
    <w:multiLevelType w:val="hybridMultilevel"/>
    <w:tmpl w:val="D736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E1A"/>
    <w:multiLevelType w:val="hybridMultilevel"/>
    <w:tmpl w:val="6FEA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E2886"/>
    <w:multiLevelType w:val="hybridMultilevel"/>
    <w:tmpl w:val="6CC42C9E"/>
    <w:lvl w:ilvl="0" w:tplc="FC3042E0">
      <w:start w:val="25"/>
      <w:numFmt w:val="bullet"/>
      <w:pStyle w:val="Paragraphedeliste"/>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3AD3D47"/>
    <w:multiLevelType w:val="hybridMultilevel"/>
    <w:tmpl w:val="1216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D7EB5"/>
    <w:multiLevelType w:val="hybridMultilevel"/>
    <w:tmpl w:val="5120C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AC34DC"/>
    <w:multiLevelType w:val="hybridMultilevel"/>
    <w:tmpl w:val="44E6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26004"/>
    <w:multiLevelType w:val="hybridMultilevel"/>
    <w:tmpl w:val="9ED8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E5BA5"/>
    <w:multiLevelType w:val="hybridMultilevel"/>
    <w:tmpl w:val="C0E2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1656AC"/>
    <w:multiLevelType w:val="hybridMultilevel"/>
    <w:tmpl w:val="39F2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738762">
    <w:abstractNumId w:val="4"/>
  </w:num>
  <w:num w:numId="2" w16cid:durableId="644238697">
    <w:abstractNumId w:val="7"/>
  </w:num>
  <w:num w:numId="3" w16cid:durableId="620378886">
    <w:abstractNumId w:val="3"/>
  </w:num>
  <w:num w:numId="4" w16cid:durableId="362823299">
    <w:abstractNumId w:val="10"/>
  </w:num>
  <w:num w:numId="5" w16cid:durableId="413554721">
    <w:abstractNumId w:val="2"/>
  </w:num>
  <w:num w:numId="6" w16cid:durableId="866992453">
    <w:abstractNumId w:val="1"/>
  </w:num>
  <w:num w:numId="7" w16cid:durableId="763888245">
    <w:abstractNumId w:val="9"/>
  </w:num>
  <w:num w:numId="8" w16cid:durableId="46954198">
    <w:abstractNumId w:val="6"/>
  </w:num>
  <w:num w:numId="9" w16cid:durableId="661129004">
    <w:abstractNumId w:val="8"/>
  </w:num>
  <w:num w:numId="10" w16cid:durableId="1962878435">
    <w:abstractNumId w:val="0"/>
  </w:num>
  <w:num w:numId="11" w16cid:durableId="138378064">
    <w:abstractNumId w:val="13"/>
  </w:num>
  <w:num w:numId="12" w16cid:durableId="668599909">
    <w:abstractNumId w:val="12"/>
  </w:num>
  <w:num w:numId="13" w16cid:durableId="844785465">
    <w:abstractNumId w:val="5"/>
  </w:num>
  <w:num w:numId="14" w16cid:durableId="2237584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9A"/>
    <w:rsid w:val="00001AB5"/>
    <w:rsid w:val="000703D0"/>
    <w:rsid w:val="00105057"/>
    <w:rsid w:val="0011033A"/>
    <w:rsid w:val="001279AC"/>
    <w:rsid w:val="001A3BAF"/>
    <w:rsid w:val="001B1394"/>
    <w:rsid w:val="001D7882"/>
    <w:rsid w:val="001E30E2"/>
    <w:rsid w:val="0022440E"/>
    <w:rsid w:val="002D1EFE"/>
    <w:rsid w:val="002F18E6"/>
    <w:rsid w:val="003069A4"/>
    <w:rsid w:val="00331B54"/>
    <w:rsid w:val="0035655E"/>
    <w:rsid w:val="003A5EA7"/>
    <w:rsid w:val="003B2415"/>
    <w:rsid w:val="003F51B3"/>
    <w:rsid w:val="00414058"/>
    <w:rsid w:val="00470651"/>
    <w:rsid w:val="00532E96"/>
    <w:rsid w:val="00587552"/>
    <w:rsid w:val="00614AED"/>
    <w:rsid w:val="006612A5"/>
    <w:rsid w:val="00663F79"/>
    <w:rsid w:val="0069139A"/>
    <w:rsid w:val="006B3C30"/>
    <w:rsid w:val="0073380D"/>
    <w:rsid w:val="007F63FC"/>
    <w:rsid w:val="00896655"/>
    <w:rsid w:val="008A7494"/>
    <w:rsid w:val="008E014F"/>
    <w:rsid w:val="00AB347E"/>
    <w:rsid w:val="00AE44ED"/>
    <w:rsid w:val="00BA6941"/>
    <w:rsid w:val="00BB2AB2"/>
    <w:rsid w:val="00BB6121"/>
    <w:rsid w:val="00BC39BB"/>
    <w:rsid w:val="00C419F8"/>
    <w:rsid w:val="00C91CC4"/>
    <w:rsid w:val="00CB419D"/>
    <w:rsid w:val="00CC3CB6"/>
    <w:rsid w:val="00D033CD"/>
    <w:rsid w:val="00D61047"/>
    <w:rsid w:val="00DE4408"/>
    <w:rsid w:val="00E04B5A"/>
    <w:rsid w:val="00E126EC"/>
    <w:rsid w:val="00EA4547"/>
    <w:rsid w:val="00F461A3"/>
    <w:rsid w:val="00FB25B7"/>
    <w:rsid w:val="00FC1056"/>
    <w:rsid w:val="00FF7D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1067B"/>
  <w15:chartTrackingRefBased/>
  <w15:docId w15:val="{DE137EE6-D554-406B-B9D0-6ED0D849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1B54"/>
    <w:pPr>
      <w:keepNext/>
      <w:keepLines/>
      <w:spacing w:before="480" w:after="1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1394"/>
    <w:pPr>
      <w:keepNext/>
      <w:keepLines/>
      <w:spacing w:before="360" w:after="0"/>
      <w:outlineLvl w:val="1"/>
    </w:pPr>
    <w:rPr>
      <w:rFonts w:asciiTheme="majorHAnsi" w:eastAsiaTheme="majorEastAsia" w:hAnsiTheme="majorHAnsi" w:cstheme="majorBidi"/>
      <w:b/>
      <w:bCs/>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A5EA7"/>
    <w:pPr>
      <w:tabs>
        <w:tab w:val="center" w:pos="4320"/>
        <w:tab w:val="right" w:pos="8640"/>
      </w:tabs>
      <w:spacing w:after="0" w:line="240" w:lineRule="auto"/>
    </w:pPr>
  </w:style>
  <w:style w:type="character" w:customStyle="1" w:styleId="En-tteCar">
    <w:name w:val="En-tête Car"/>
    <w:basedOn w:val="Policepardfaut"/>
    <w:link w:val="En-tte"/>
    <w:uiPriority w:val="99"/>
    <w:rsid w:val="003A5EA7"/>
  </w:style>
  <w:style w:type="paragraph" w:styleId="Pieddepage">
    <w:name w:val="footer"/>
    <w:basedOn w:val="Normal"/>
    <w:link w:val="PieddepageCar"/>
    <w:uiPriority w:val="99"/>
    <w:unhideWhenUsed/>
    <w:rsid w:val="003A5EA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A5EA7"/>
  </w:style>
  <w:style w:type="character" w:customStyle="1" w:styleId="Titre1Car">
    <w:name w:val="Titre 1 Car"/>
    <w:basedOn w:val="Policepardfaut"/>
    <w:link w:val="Titre1"/>
    <w:uiPriority w:val="9"/>
    <w:rsid w:val="00331B5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1394"/>
    <w:rPr>
      <w:rFonts w:asciiTheme="majorHAnsi" w:eastAsiaTheme="majorEastAsia" w:hAnsiTheme="majorHAnsi" w:cstheme="majorBidi"/>
      <w:b/>
      <w:bCs/>
      <w:color w:val="2F5496" w:themeColor="accent1" w:themeShade="BF"/>
      <w:sz w:val="26"/>
      <w:szCs w:val="26"/>
    </w:r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DE4408"/>
    <w:pPr>
      <w:numPr>
        <w:numId w:val="2"/>
      </w:numPr>
      <w:spacing w:after="0" w:line="240" w:lineRule="auto"/>
      <w:ind w:left="340" w:hanging="227"/>
      <w:contextualSpacing/>
    </w:pPr>
  </w:style>
  <w:style w:type="paragraph" w:styleId="TM1">
    <w:name w:val="toc 1"/>
    <w:basedOn w:val="Normal"/>
    <w:next w:val="Normal"/>
    <w:autoRedefine/>
    <w:uiPriority w:val="39"/>
    <w:unhideWhenUsed/>
    <w:rsid w:val="00E04B5A"/>
    <w:pPr>
      <w:spacing w:after="100"/>
    </w:pPr>
  </w:style>
  <w:style w:type="paragraph" w:styleId="TM2">
    <w:name w:val="toc 2"/>
    <w:basedOn w:val="Normal"/>
    <w:next w:val="Normal"/>
    <w:autoRedefine/>
    <w:uiPriority w:val="39"/>
    <w:unhideWhenUsed/>
    <w:rsid w:val="00E04B5A"/>
    <w:pPr>
      <w:tabs>
        <w:tab w:val="right" w:pos="7263"/>
      </w:tabs>
      <w:spacing w:after="100" w:line="240" w:lineRule="auto"/>
      <w:ind w:left="220"/>
    </w:pPr>
  </w:style>
  <w:style w:type="character" w:styleId="Lienhypertexte">
    <w:name w:val="Hyperlink"/>
    <w:basedOn w:val="Policepardfaut"/>
    <w:uiPriority w:val="99"/>
    <w:unhideWhenUsed/>
    <w:rsid w:val="00E04B5A"/>
    <w:rPr>
      <w:color w:val="0563C1" w:themeColor="hyperlink"/>
      <w:u w:val="single"/>
    </w:rPr>
  </w:style>
  <w:style w:type="paragraph" w:styleId="Notedebasdepage">
    <w:name w:val="footnote text"/>
    <w:basedOn w:val="Normal"/>
    <w:link w:val="NotedebasdepageCar"/>
    <w:uiPriority w:val="99"/>
    <w:semiHidden/>
    <w:unhideWhenUsed/>
    <w:rsid w:val="0069139A"/>
    <w:pPr>
      <w:spacing w:after="0" w:line="240" w:lineRule="auto"/>
      <w:jc w:val="both"/>
    </w:pPr>
    <w:rPr>
      <w:rFonts w:ascii="Calibri" w:eastAsia="Calibri" w:hAnsi="Calibri"/>
      <w:color w:val="000000"/>
      <w:kern w:val="0"/>
      <w:sz w:val="20"/>
      <w:szCs w:val="20"/>
      <w:lang w:eastAsia="fr-CA"/>
      <w14:ligatures w14:val="none"/>
    </w:rPr>
  </w:style>
  <w:style w:type="character" w:customStyle="1" w:styleId="NotedebasdepageCar">
    <w:name w:val="Note de bas de page Car"/>
    <w:basedOn w:val="Policepardfaut"/>
    <w:link w:val="Notedebasdepage"/>
    <w:uiPriority w:val="99"/>
    <w:semiHidden/>
    <w:rsid w:val="0069139A"/>
    <w:rPr>
      <w:rFonts w:ascii="Calibri" w:eastAsia="Calibri" w:hAnsi="Calibri"/>
      <w:color w:val="000000"/>
      <w:kern w:val="0"/>
      <w:sz w:val="20"/>
      <w:szCs w:val="20"/>
      <w:lang w:eastAsia="fr-CA"/>
      <w14:ligatures w14:val="none"/>
    </w:rPr>
  </w:style>
  <w:style w:type="character" w:styleId="Appelnotedebasdep">
    <w:name w:val="footnote reference"/>
    <w:basedOn w:val="Policepardfaut"/>
    <w:uiPriority w:val="99"/>
    <w:semiHidden/>
    <w:unhideWhenUsed/>
    <w:rsid w:val="0069139A"/>
    <w:rPr>
      <w:vertAlign w:val="superscript"/>
    </w:rPr>
  </w:style>
  <w:style w:type="character" w:customStyle="1" w:styleId="hgkelc">
    <w:name w:val="hgkelc"/>
    <w:basedOn w:val="Policepardfaut"/>
    <w:rsid w:val="0069139A"/>
  </w:style>
  <w:style w:type="character" w:styleId="Lienhypertextesuivivisit">
    <w:name w:val="FollowedHyperlink"/>
    <w:basedOn w:val="Policepardfaut"/>
    <w:uiPriority w:val="99"/>
    <w:semiHidden/>
    <w:unhideWhenUsed/>
    <w:rsid w:val="003B2415"/>
    <w:rPr>
      <w:color w:val="954F72" w:themeColor="followedHyperlink"/>
      <w:u w:val="single"/>
    </w:rPr>
  </w:style>
  <w:style w:type="character" w:styleId="Mentionnonrsolue">
    <w:name w:val="Unresolved Mention"/>
    <w:basedOn w:val="Policepardfaut"/>
    <w:uiPriority w:val="99"/>
    <w:semiHidden/>
    <w:unhideWhenUsed/>
    <w:rsid w:val="00614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850">
      <w:bodyDiv w:val="1"/>
      <w:marLeft w:val="0"/>
      <w:marRight w:val="0"/>
      <w:marTop w:val="0"/>
      <w:marBottom w:val="0"/>
      <w:divBdr>
        <w:top w:val="none" w:sz="0" w:space="0" w:color="auto"/>
        <w:left w:val="none" w:sz="0" w:space="0" w:color="auto"/>
        <w:bottom w:val="none" w:sz="0" w:space="0" w:color="auto"/>
        <w:right w:val="none" w:sz="0" w:space="0" w:color="auto"/>
      </w:divBdr>
    </w:div>
    <w:div w:id="77337856">
      <w:bodyDiv w:val="1"/>
      <w:marLeft w:val="0"/>
      <w:marRight w:val="0"/>
      <w:marTop w:val="0"/>
      <w:marBottom w:val="0"/>
      <w:divBdr>
        <w:top w:val="none" w:sz="0" w:space="0" w:color="auto"/>
        <w:left w:val="none" w:sz="0" w:space="0" w:color="auto"/>
        <w:bottom w:val="none" w:sz="0" w:space="0" w:color="auto"/>
        <w:right w:val="none" w:sz="0" w:space="0" w:color="auto"/>
      </w:divBdr>
    </w:div>
    <w:div w:id="245576191">
      <w:bodyDiv w:val="1"/>
      <w:marLeft w:val="0"/>
      <w:marRight w:val="0"/>
      <w:marTop w:val="0"/>
      <w:marBottom w:val="0"/>
      <w:divBdr>
        <w:top w:val="none" w:sz="0" w:space="0" w:color="auto"/>
        <w:left w:val="none" w:sz="0" w:space="0" w:color="auto"/>
        <w:bottom w:val="none" w:sz="0" w:space="0" w:color="auto"/>
        <w:right w:val="none" w:sz="0" w:space="0" w:color="auto"/>
      </w:divBdr>
    </w:div>
    <w:div w:id="101341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vhcloud.com/fr-ca/web-hosting/" TargetMode="External"/><Relationship Id="rId18" Type="http://schemas.openxmlformats.org/officeDocument/2006/relationships/hyperlink" Target="https://code.visualstudio.com/docs/languages/python" TargetMode="External"/><Relationship Id="rId3" Type="http://schemas.openxmlformats.org/officeDocument/2006/relationships/customXml" Target="../customXml/item3.xml"/><Relationship Id="rId21" Type="http://schemas.openxmlformats.org/officeDocument/2006/relationships/hyperlink" Target="https://github.com/" TargetMode="External"/><Relationship Id="rId7" Type="http://schemas.openxmlformats.org/officeDocument/2006/relationships/settings" Target="settings.xml"/><Relationship Id="rId12" Type="http://schemas.openxmlformats.org/officeDocument/2006/relationships/hyperlink" Target="https://www.stm.info/fr/a-propos/developpeurs" TargetMode="External"/><Relationship Id="rId17" Type="http://schemas.openxmlformats.org/officeDocument/2006/relationships/hyperlink" Target="https://stackoverflow.com/questions/48919237/how-to-use-google-maps-heatmap-feature-using-angular-ag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elataly.com/visualize-covid-19-data-on-a-geographic-heat-maps/291/" TargetMode="External"/><Relationship Id="rId20" Type="http://schemas.openxmlformats.org/officeDocument/2006/relationships/hyperlink" Target="https://git-scm.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r.wikipedia.org/wiki/Carte_thermiqu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eaborn.pydata.org/generated/seaborn.heatmap.html"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code.visualstudio.com/docs/nodejs/angular-tutori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lataly.com/visualize-covid-19-data-on-a-geographic-heat-maps/291/" TargetMode="External"/><Relationship Id="rId22" Type="http://schemas.openxmlformats.org/officeDocument/2006/relationships/hyperlink" Target="https://auth0.com/blog/using-python-flask-and-angular-to-build-modern-apps-part-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OneDrive%20-%20C&#233;gep%20Andr&#233;-Laurendeau\2023A\420-556-AL\Gabarit%20d'analys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42257c34-c77f-467d-905d-75a97d5471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1D635FAC5C8C40B6758ED46EE74085" ma:contentTypeVersion="1" ma:contentTypeDescription="Crée un document." ma:contentTypeScope="" ma:versionID="0c523bf75113fe7fa38646be70e883a9">
  <xsd:schema xmlns:xsd="http://www.w3.org/2001/XMLSchema" xmlns:xs="http://www.w3.org/2001/XMLSchema" xmlns:p="http://schemas.microsoft.com/office/2006/metadata/properties" xmlns:ns2="42257c34-c77f-467d-905d-75a97d547138" targetNamespace="http://schemas.microsoft.com/office/2006/metadata/properties" ma:root="true" ma:fieldsID="7a54401c2abbf958be344a21e651011b" ns2:_="">
    <xsd:import namespace="42257c34-c77f-467d-905d-75a97d54713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57c34-c77f-467d-905d-75a97d54713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customXml/itemProps2.xml><?xml version="1.0" encoding="utf-8"?>
<ds:datastoreItem xmlns:ds="http://schemas.openxmlformats.org/officeDocument/2006/customXml" ds:itemID="{9F598CD7-6DF5-442C-BC9D-4EF79CA37EA3}">
  <ds:schemaRefs>
    <ds:schemaRef ds:uri="http://schemas.microsoft.com/office/2006/metadata/properties"/>
    <ds:schemaRef ds:uri="http://schemas.microsoft.com/office/infopath/2007/PartnerControls"/>
    <ds:schemaRef ds:uri="42257c34-c77f-467d-905d-75a97d547138"/>
  </ds:schemaRefs>
</ds:datastoreItem>
</file>

<file path=customXml/itemProps3.xml><?xml version="1.0" encoding="utf-8"?>
<ds:datastoreItem xmlns:ds="http://schemas.openxmlformats.org/officeDocument/2006/customXml" ds:itemID="{3FD6EF8E-ADF0-4C4F-B817-D3959536959B}">
  <ds:schemaRefs>
    <ds:schemaRef ds:uri="http://schemas.microsoft.com/sharepoint/v3/contenttype/forms"/>
  </ds:schemaRefs>
</ds:datastoreItem>
</file>

<file path=customXml/itemProps4.xml><?xml version="1.0" encoding="utf-8"?>
<ds:datastoreItem xmlns:ds="http://schemas.openxmlformats.org/officeDocument/2006/customXml" ds:itemID="{57C2D642-B5AC-40E5-8AC8-1A6F08B0B6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57c34-c77f-467d-905d-75a97d5471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Gabarit d'analyse</Template>
  <TotalTime>597</TotalTime>
  <Pages>8</Pages>
  <Words>2644</Words>
  <Characters>15072</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Giasson</dc:creator>
  <cp:keywords/>
  <dc:description/>
  <cp:lastModifiedBy>Archambault-Bouffard Christopher-William</cp:lastModifiedBy>
  <cp:revision>6</cp:revision>
  <dcterms:created xsi:type="dcterms:W3CDTF">2023-08-28T20:54:00Z</dcterms:created>
  <dcterms:modified xsi:type="dcterms:W3CDTF">2023-09-05T01:52:00Z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0x010100551D635FAC5C8C40B6758ED46EE74085</vt:lpwstr>
  </property>
  <property fmtid="{D5CDD505-2E9C-101B-9397-08002B2CF9AE}" pid="3" name="Order">
    <vt:r8>988200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