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88907" w14:textId="77777777" w:rsidR="007C2DD1" w:rsidRDefault="007C2DD1" w:rsidP="00331B54">
      <w:pPr>
        <w:pStyle w:val="Titre1"/>
      </w:pPr>
      <w:bookmarkStart w:id="0" w:name="_Toc144876052"/>
      <w:bookmarkStart w:id="1" w:name="_Toc144879183"/>
      <w:r>
        <w:t>Informations</w:t>
      </w:r>
      <w:r w:rsidR="00800AA2">
        <w:t xml:space="preserve"> générales</w:t>
      </w:r>
      <w:bookmarkEnd w:id="0"/>
      <w:bookmarkEnd w:id="1"/>
    </w:p>
    <w:p w14:paraId="418DB160" w14:textId="77777777" w:rsidR="007C2DD1" w:rsidRPr="00316406" w:rsidRDefault="00316406" w:rsidP="007C2DD1">
      <w:pPr>
        <w:rPr>
          <w:i/>
          <w:iCs/>
        </w:rPr>
      </w:pPr>
      <w:r>
        <w:rPr>
          <w:i/>
          <w:iCs/>
        </w:rPr>
        <w:t>NB</w:t>
      </w:r>
      <w:r w:rsidRPr="00316406">
        <w:rPr>
          <w:i/>
          <w:iCs/>
        </w:rPr>
        <w:t xml:space="preserve"> : </w:t>
      </w:r>
      <w:r w:rsidR="007C2DD1" w:rsidRPr="00316406">
        <w:rPr>
          <w:i/>
          <w:iCs/>
        </w:rPr>
        <w:t xml:space="preserve">Cette partie du projet peut être réalisée </w:t>
      </w:r>
      <w:r w:rsidR="000A6514">
        <w:rPr>
          <w:i/>
          <w:iCs/>
        </w:rPr>
        <w:t xml:space="preserve">seul ou </w:t>
      </w:r>
      <w:r w:rsidR="007C2DD1" w:rsidRPr="00316406">
        <w:rPr>
          <w:i/>
          <w:iCs/>
        </w:rPr>
        <w:t>en équipe de deux (à la fois le code et le journal de bord).</w:t>
      </w:r>
    </w:p>
    <w:p w14:paraId="73DA95ED" w14:textId="2C381D2D" w:rsidR="007C2DD1" w:rsidRDefault="007C2DD1" w:rsidP="007C2DD1">
      <w:r w:rsidRPr="00316406">
        <w:rPr>
          <w:b/>
          <w:bCs/>
        </w:rPr>
        <w:t>Nom</w:t>
      </w:r>
      <w:r w:rsidR="00B9361A">
        <w:rPr>
          <w:b/>
          <w:bCs/>
        </w:rPr>
        <w:t>(</w:t>
      </w:r>
      <w:r w:rsidRPr="00316406">
        <w:rPr>
          <w:b/>
          <w:bCs/>
        </w:rPr>
        <w:t>s</w:t>
      </w:r>
      <w:r w:rsidR="00B9361A">
        <w:rPr>
          <w:b/>
          <w:bCs/>
        </w:rPr>
        <w:t>) du ou</w:t>
      </w:r>
      <w:r w:rsidRPr="00316406">
        <w:rPr>
          <w:b/>
          <w:bCs/>
        </w:rPr>
        <w:t xml:space="preserve"> des coéquipiers</w:t>
      </w:r>
      <w:r>
        <w:t xml:space="preserve"> : </w:t>
      </w:r>
      <w:r w:rsidR="001F007E">
        <w:t>Christopher-William Archambault-Bouffard</w:t>
      </w:r>
    </w:p>
    <w:p w14:paraId="23B68E13" w14:textId="77777777" w:rsidR="007C2DD1" w:rsidRDefault="00800AA2" w:rsidP="00316406">
      <w:pPr>
        <w:tabs>
          <w:tab w:val="left" w:pos="4152"/>
        </w:tabs>
      </w:pPr>
      <w:r w:rsidRPr="00316406">
        <w:rPr>
          <w:b/>
          <w:bCs/>
        </w:rPr>
        <w:t>URL du référentiel sur GitHub</w:t>
      </w:r>
      <w:r>
        <w:t xml:space="preserve"> : </w:t>
      </w:r>
    </w:p>
    <w:p w14:paraId="2D7534D0" w14:textId="77777777" w:rsidR="00316406" w:rsidRPr="007C2DD1" w:rsidRDefault="00316406" w:rsidP="00316406">
      <w:pPr>
        <w:tabs>
          <w:tab w:val="left" w:pos="4152"/>
        </w:tabs>
      </w:pPr>
    </w:p>
    <w:p w14:paraId="0477D51A" w14:textId="77777777" w:rsidR="003A5EA7" w:rsidRDefault="003A5EA7" w:rsidP="000A6514">
      <w:pPr>
        <w:pStyle w:val="Titre2"/>
      </w:pPr>
      <w:r>
        <w:t xml:space="preserve">Description du </w:t>
      </w:r>
      <w:r w:rsidR="00800AA2">
        <w:t>prototype</w:t>
      </w:r>
    </w:p>
    <w:p w14:paraId="34AE39E0" w14:textId="1A7660AF" w:rsidR="002E18D1" w:rsidRDefault="002E18D1" w:rsidP="002E18D1">
      <w:r>
        <w:t xml:space="preserve">Afin de guider ou valider nos choix de technologies de l’étape 1, nous allons développer un prototype (ou « proof of concept ») de l’application répondant au besoin </w:t>
      </w:r>
      <w:proofErr w:type="gramStart"/>
      <w:r>
        <w:t>présenté</w:t>
      </w:r>
      <w:proofErr w:type="gramEnd"/>
      <w:r>
        <w:t xml:space="preserve"> dans l’énoncé. Ce prototype vise à réduire le plus possible la quantité de développement requis tout en permettant d’expérimenter avec les technologies clés, c’est-à-dire celles dont on est le moins certain.</w:t>
      </w:r>
    </w:p>
    <w:p w14:paraId="1AEF1773" w14:textId="1F0CA67F" w:rsidR="002E18D1" w:rsidRDefault="002E18D1" w:rsidP="002E18D1">
      <w:r>
        <w:t>En se basant sur les résultats de l’analyse préliminaire, on veut que le prototype permette au moins :</w:t>
      </w:r>
    </w:p>
    <w:p w14:paraId="61635EC8" w14:textId="77777777" w:rsidR="002E18D1" w:rsidRDefault="002E18D1" w:rsidP="002E18D1">
      <w:pPr>
        <w:pStyle w:val="Paragraphedeliste"/>
        <w:numPr>
          <w:ilvl w:val="0"/>
          <w:numId w:val="8"/>
        </w:numPr>
        <w:ind w:left="341" w:hanging="218"/>
      </w:pPr>
      <w:r>
        <w:t>De lire et filtrer des données au format GTFS (provenant du fichier zip avec les données statiques)</w:t>
      </w:r>
    </w:p>
    <w:p w14:paraId="3C380DDA" w14:textId="77777777" w:rsidR="002E18D1" w:rsidRDefault="002E18D1" w:rsidP="002E18D1">
      <w:pPr>
        <w:pStyle w:val="Paragraphedeliste"/>
        <w:numPr>
          <w:ilvl w:val="1"/>
          <w:numId w:val="8"/>
        </w:numPr>
      </w:pPr>
      <w:r>
        <w:t>Que ces données proviennent de l’API en temps réel ou seulement des données statiques, l’important est d’expérimenter avec la librairie choisie pour manipuler ces données afin de déterminer ce qu’elle peut (ou ne peut pas) faire.</w:t>
      </w:r>
    </w:p>
    <w:p w14:paraId="4D782CF3" w14:textId="77777777" w:rsidR="002E18D1" w:rsidRDefault="002E18D1" w:rsidP="002E18D1">
      <w:pPr>
        <w:pStyle w:val="Paragraphedeliste"/>
        <w:numPr>
          <w:ilvl w:val="0"/>
          <w:numId w:val="8"/>
        </w:numPr>
        <w:ind w:left="341" w:hanging="218"/>
      </w:pPr>
      <w:r>
        <w:t>De calculer la valeur de la métrique de qualité (possiblement simplifiée en retirant les métros par exemple) pour une zone fixée d’avance (plus petite que « l’entièreté de l’ile de Montréal)</w:t>
      </w:r>
    </w:p>
    <w:p w14:paraId="16614E6E" w14:textId="77777777" w:rsidR="002E18D1" w:rsidRDefault="002E18D1" w:rsidP="002E18D1">
      <w:pPr>
        <w:pStyle w:val="Paragraphedeliste"/>
        <w:numPr>
          <w:ilvl w:val="1"/>
          <w:numId w:val="8"/>
        </w:numPr>
      </w:pPr>
      <w:r>
        <w:t>Bien que réduire la zone ou les plages horaires qui seront analysées ne réduit pas vraiment la quantité de code qui sera requise, ça simplifiera au moins la production de tests pour valider que les calculs sont corrects.</w:t>
      </w:r>
    </w:p>
    <w:p w14:paraId="2E0A97DF" w14:textId="5A8C2A02" w:rsidR="002E18D1" w:rsidRDefault="002E18D1" w:rsidP="002E18D1">
      <w:pPr>
        <w:pStyle w:val="Paragraphedeliste"/>
        <w:numPr>
          <w:ilvl w:val="0"/>
          <w:numId w:val="8"/>
        </w:numPr>
        <w:ind w:left="341" w:hanging="218"/>
      </w:pPr>
      <w:r>
        <w:t>De produire une carte thermique animée à partir des valeurs calculées selon la métrique de qualité</w:t>
      </w:r>
    </w:p>
    <w:p w14:paraId="67710B8B" w14:textId="77777777" w:rsidR="002E18D1" w:rsidRDefault="002E18D1" w:rsidP="002E18D1">
      <w:pPr>
        <w:pStyle w:val="Paragraphedeliste"/>
        <w:numPr>
          <w:ilvl w:val="1"/>
          <w:numId w:val="8"/>
        </w:numPr>
      </w:pPr>
      <w:r>
        <w:t>Ici, plusieurs options s’offrent à nous, mais la seule exigence présente dans l’énoncé du besoin est que la carte soit animée (interactive est seulement un plus).</w:t>
      </w:r>
    </w:p>
    <w:p w14:paraId="76D4C2E9" w14:textId="0B2EF813" w:rsidR="002E18D1" w:rsidRDefault="002E18D1" w:rsidP="002E18D1">
      <w:pPr>
        <w:pStyle w:val="Paragraphedeliste"/>
        <w:numPr>
          <w:ilvl w:val="1"/>
          <w:numId w:val="8"/>
        </w:numPr>
      </w:pPr>
      <w:r>
        <w:t xml:space="preserve">Ce serait donc acceptable de choisir l’option la plus simple (par exemple </w:t>
      </w:r>
      <w:proofErr w:type="spellStart"/>
      <w:r>
        <w:t>MatPlotLib</w:t>
      </w:r>
      <w:proofErr w:type="spellEnd"/>
      <w:r>
        <w:t>), mais personnellement dans ce cas je profiterais du prototype pour expérimenter avec une librairie plus complexe mais avec plus de potentiel futur (comme Bokeh), justement pour déterminer si ça en vaut la peine ou non.</w:t>
      </w:r>
    </w:p>
    <w:p w14:paraId="5B4668AB" w14:textId="77777777" w:rsidR="002E18D1" w:rsidRDefault="002E18D1" w:rsidP="002E18D1">
      <w:pPr>
        <w:pStyle w:val="Paragraphedeliste"/>
        <w:numPr>
          <w:ilvl w:val="1"/>
          <w:numId w:val="8"/>
        </w:numPr>
      </w:pPr>
      <w:proofErr w:type="gramStart"/>
      <w:r>
        <w:t>Ceci dit</w:t>
      </w:r>
      <w:proofErr w:type="gramEnd"/>
      <w:r>
        <w:t xml:space="preserve">, même si on choisit une librairie plus puissante que nécessaire, il suffit de générer un </w:t>
      </w:r>
      <w:proofErr w:type="spellStart"/>
      <w:r w:rsidRPr="002E18D1">
        <w:rPr>
          <w:i/>
          <w:iCs/>
        </w:rPr>
        <w:t>heatmap</w:t>
      </w:r>
      <w:proofErr w:type="spellEnd"/>
      <w:r>
        <w:t xml:space="preserve"> animé pour atteindre nos objectifs du prototype.</w:t>
      </w:r>
    </w:p>
    <w:p w14:paraId="499AC160" w14:textId="77777777" w:rsidR="00DE4408" w:rsidRDefault="00DE4408" w:rsidP="00DE4408"/>
    <w:p w14:paraId="50F95BA9" w14:textId="77777777" w:rsidR="00B9361A" w:rsidRDefault="00B9361A" w:rsidP="000A6514">
      <w:pPr>
        <w:pStyle w:val="Titre2"/>
      </w:pPr>
      <w:r>
        <w:t>Table des matières</w:t>
      </w:r>
    </w:p>
    <w:p w14:paraId="093E4FCB" w14:textId="77777777" w:rsidR="00BA0CA4" w:rsidRDefault="00AF6392" w:rsidP="00BA0CA4">
      <w:pPr>
        <w:pStyle w:val="TM1"/>
        <w:rPr>
          <w:rFonts w:eastAsiaTheme="minorEastAsia"/>
          <w:noProof/>
          <w:lang w:eastAsia="fr-CA"/>
        </w:rPr>
      </w:pPr>
      <w:r>
        <w:fldChar w:fldCharType="begin"/>
      </w:r>
      <w:r>
        <w:instrText xml:space="preserve"> TOC \o "1-1" \h \z \u </w:instrText>
      </w:r>
      <w:r>
        <w:fldChar w:fldCharType="separate"/>
      </w:r>
      <w:hyperlink w:anchor="_Toc144879183" w:history="1">
        <w:r w:rsidR="00BA0CA4" w:rsidRPr="00A85B61">
          <w:rPr>
            <w:rStyle w:val="Lienhypertexte"/>
            <w:noProof/>
          </w:rPr>
          <w:t>Informations générales</w:t>
        </w:r>
        <w:r w:rsidR="00BA0CA4">
          <w:rPr>
            <w:noProof/>
            <w:webHidden/>
          </w:rPr>
          <w:tab/>
        </w:r>
        <w:r w:rsidR="00BA0CA4">
          <w:rPr>
            <w:noProof/>
            <w:webHidden/>
          </w:rPr>
          <w:fldChar w:fldCharType="begin"/>
        </w:r>
        <w:r w:rsidR="00BA0CA4">
          <w:rPr>
            <w:noProof/>
            <w:webHidden/>
          </w:rPr>
          <w:instrText xml:space="preserve"> PAGEREF _Toc144879183 \h </w:instrText>
        </w:r>
        <w:r w:rsidR="00BA0CA4">
          <w:rPr>
            <w:noProof/>
            <w:webHidden/>
          </w:rPr>
        </w:r>
        <w:r w:rsidR="00BA0CA4">
          <w:rPr>
            <w:noProof/>
            <w:webHidden/>
          </w:rPr>
          <w:fldChar w:fldCharType="separate"/>
        </w:r>
        <w:r w:rsidR="00BA0CA4">
          <w:rPr>
            <w:noProof/>
            <w:webHidden/>
          </w:rPr>
          <w:t>1</w:t>
        </w:r>
        <w:r w:rsidR="00BA0CA4">
          <w:rPr>
            <w:noProof/>
            <w:webHidden/>
          </w:rPr>
          <w:fldChar w:fldCharType="end"/>
        </w:r>
      </w:hyperlink>
    </w:p>
    <w:p w14:paraId="3687D9B7" w14:textId="77777777" w:rsidR="00BA0CA4" w:rsidRDefault="00000000" w:rsidP="00BA0CA4">
      <w:pPr>
        <w:pStyle w:val="TM1"/>
        <w:rPr>
          <w:rFonts w:eastAsiaTheme="minorEastAsia"/>
          <w:noProof/>
          <w:lang w:eastAsia="fr-CA"/>
        </w:rPr>
      </w:pPr>
      <w:hyperlink w:anchor="_Toc144879184" w:history="1">
        <w:r w:rsidR="00BA0CA4" w:rsidRPr="00A85B61">
          <w:rPr>
            <w:rStyle w:val="Lienhypertexte"/>
            <w:noProof/>
          </w:rPr>
          <w:t xml:space="preserve">Sprint #1 : </w:t>
        </w:r>
        <w:r w:rsidR="00BA0CA4" w:rsidRPr="00A85B61">
          <w:rPr>
            <w:rStyle w:val="Lienhypertexte"/>
            <w:i/>
            <w:iCs/>
            <w:noProof/>
          </w:rPr>
          <w:t>date1</w:t>
        </w:r>
        <w:r w:rsidR="00BA0CA4" w:rsidRPr="00A85B61">
          <w:rPr>
            <w:rStyle w:val="Lienhypertexte"/>
            <w:noProof/>
          </w:rPr>
          <w:t xml:space="preserve"> au </w:t>
        </w:r>
        <w:r w:rsidR="00BA0CA4" w:rsidRPr="00A85B61">
          <w:rPr>
            <w:rStyle w:val="Lienhypertexte"/>
            <w:i/>
            <w:iCs/>
            <w:noProof/>
          </w:rPr>
          <w:t>date2</w:t>
        </w:r>
        <w:r w:rsidR="00BA0CA4">
          <w:rPr>
            <w:noProof/>
            <w:webHidden/>
          </w:rPr>
          <w:tab/>
        </w:r>
        <w:r w:rsidR="00BA0CA4">
          <w:rPr>
            <w:noProof/>
            <w:webHidden/>
          </w:rPr>
          <w:fldChar w:fldCharType="begin"/>
        </w:r>
        <w:r w:rsidR="00BA0CA4">
          <w:rPr>
            <w:noProof/>
            <w:webHidden/>
          </w:rPr>
          <w:instrText xml:space="preserve"> PAGEREF _Toc144879184 \h </w:instrText>
        </w:r>
        <w:r w:rsidR="00BA0CA4">
          <w:rPr>
            <w:noProof/>
            <w:webHidden/>
          </w:rPr>
        </w:r>
        <w:r w:rsidR="00BA0CA4">
          <w:rPr>
            <w:noProof/>
            <w:webHidden/>
          </w:rPr>
          <w:fldChar w:fldCharType="separate"/>
        </w:r>
        <w:r w:rsidR="00BA0CA4">
          <w:rPr>
            <w:noProof/>
            <w:webHidden/>
          </w:rPr>
          <w:t>2</w:t>
        </w:r>
        <w:r w:rsidR="00BA0CA4">
          <w:rPr>
            <w:noProof/>
            <w:webHidden/>
          </w:rPr>
          <w:fldChar w:fldCharType="end"/>
        </w:r>
      </w:hyperlink>
    </w:p>
    <w:p w14:paraId="14B81973" w14:textId="77777777" w:rsidR="00BA0CA4" w:rsidRDefault="00000000" w:rsidP="00BA0CA4">
      <w:pPr>
        <w:pStyle w:val="TM1"/>
        <w:rPr>
          <w:rFonts w:eastAsiaTheme="minorEastAsia"/>
          <w:noProof/>
          <w:lang w:eastAsia="fr-CA"/>
        </w:rPr>
      </w:pPr>
      <w:hyperlink w:anchor="_Toc144879185" w:history="1">
        <w:r w:rsidR="00BA0CA4" w:rsidRPr="00A85B61">
          <w:rPr>
            <w:rStyle w:val="Lienhypertexte"/>
            <w:noProof/>
          </w:rPr>
          <w:t xml:space="preserve">Sprint #2 : </w:t>
        </w:r>
        <w:r w:rsidR="00BA0CA4" w:rsidRPr="00A85B61">
          <w:rPr>
            <w:rStyle w:val="Lienhypertexte"/>
            <w:i/>
            <w:iCs/>
            <w:noProof/>
          </w:rPr>
          <w:t>date1</w:t>
        </w:r>
        <w:r w:rsidR="00BA0CA4" w:rsidRPr="00A85B61">
          <w:rPr>
            <w:rStyle w:val="Lienhypertexte"/>
            <w:noProof/>
          </w:rPr>
          <w:t xml:space="preserve"> au </w:t>
        </w:r>
        <w:r w:rsidR="00BA0CA4" w:rsidRPr="00A85B61">
          <w:rPr>
            <w:rStyle w:val="Lienhypertexte"/>
            <w:i/>
            <w:iCs/>
            <w:noProof/>
          </w:rPr>
          <w:t>date2</w:t>
        </w:r>
        <w:r w:rsidR="00BA0CA4">
          <w:rPr>
            <w:noProof/>
            <w:webHidden/>
          </w:rPr>
          <w:tab/>
        </w:r>
        <w:r w:rsidR="00BA0CA4">
          <w:rPr>
            <w:noProof/>
            <w:webHidden/>
          </w:rPr>
          <w:fldChar w:fldCharType="begin"/>
        </w:r>
        <w:r w:rsidR="00BA0CA4">
          <w:rPr>
            <w:noProof/>
            <w:webHidden/>
          </w:rPr>
          <w:instrText xml:space="preserve"> PAGEREF _Toc144879185 \h </w:instrText>
        </w:r>
        <w:r w:rsidR="00BA0CA4">
          <w:rPr>
            <w:noProof/>
            <w:webHidden/>
          </w:rPr>
        </w:r>
        <w:r w:rsidR="00BA0CA4">
          <w:rPr>
            <w:noProof/>
            <w:webHidden/>
          </w:rPr>
          <w:fldChar w:fldCharType="separate"/>
        </w:r>
        <w:r w:rsidR="00BA0CA4">
          <w:rPr>
            <w:noProof/>
            <w:webHidden/>
          </w:rPr>
          <w:t>4</w:t>
        </w:r>
        <w:r w:rsidR="00BA0CA4">
          <w:rPr>
            <w:noProof/>
            <w:webHidden/>
          </w:rPr>
          <w:fldChar w:fldCharType="end"/>
        </w:r>
      </w:hyperlink>
    </w:p>
    <w:p w14:paraId="75B50DB1" w14:textId="77777777" w:rsidR="00B9361A" w:rsidRDefault="00AF6392" w:rsidP="00AF6392">
      <w:pPr>
        <w:tabs>
          <w:tab w:val="right" w:pos="4536"/>
          <w:tab w:val="right" w:leader="dot" w:pos="10206"/>
          <w:tab w:val="right" w:leader="dot" w:pos="15168"/>
          <w:tab w:val="right" w:leader="dot" w:pos="15735"/>
          <w:tab w:val="right" w:leader="dot" w:pos="16160"/>
          <w:tab w:val="right" w:leader="dot" w:pos="16443"/>
          <w:tab w:val="right" w:leader="dot" w:pos="17152"/>
        </w:tabs>
      </w:pPr>
      <w:r>
        <w:fldChar w:fldCharType="end"/>
      </w:r>
    </w:p>
    <w:p w14:paraId="3DDB32FE" w14:textId="131107CB" w:rsidR="003A5EA7" w:rsidRDefault="00800AA2" w:rsidP="00800AA2">
      <w:pPr>
        <w:pStyle w:val="Titre1"/>
        <w:rPr>
          <w:i/>
          <w:iCs/>
        </w:rPr>
      </w:pPr>
      <w:bookmarkStart w:id="2" w:name="_Toc144876053"/>
      <w:bookmarkStart w:id="3" w:name="_Toc144879184"/>
      <w:r>
        <w:lastRenderedPageBreak/>
        <w:t xml:space="preserve">Sprint #1 : </w:t>
      </w:r>
      <w:r w:rsidR="001F007E">
        <w:rPr>
          <w:i/>
          <w:iCs/>
        </w:rPr>
        <w:t>11 septembre</w:t>
      </w:r>
      <w:r>
        <w:t xml:space="preserve"> au </w:t>
      </w:r>
      <w:bookmarkEnd w:id="2"/>
      <w:bookmarkEnd w:id="3"/>
      <w:r w:rsidR="001F007E">
        <w:rPr>
          <w:i/>
          <w:iCs/>
        </w:rPr>
        <w:t>18 septembre</w:t>
      </w:r>
    </w:p>
    <w:p w14:paraId="1D3FFF23" w14:textId="77777777" w:rsidR="000D10AC" w:rsidRPr="000D10AC" w:rsidRDefault="000D10AC" w:rsidP="000A6514">
      <w:pPr>
        <w:pStyle w:val="Titre2"/>
      </w:pPr>
      <w:r w:rsidRPr="000A6514">
        <w:t>Objectifs</w:t>
      </w:r>
    </w:p>
    <w:p w14:paraId="3B2B926B" w14:textId="77777777" w:rsidR="000D10AC" w:rsidRDefault="00800AA2" w:rsidP="00BB6121">
      <w:r>
        <w:t xml:space="preserve">Bien qu’il </w:t>
      </w:r>
      <w:r w:rsidR="000D10AC">
        <w:t>soit</w:t>
      </w:r>
      <w:r>
        <w:t xml:space="preserve"> difficile de prédire le temps que prendra le développement des différentes fonctionnalités lorsqu’on </w:t>
      </w:r>
      <w:r w:rsidR="000D10AC">
        <w:t xml:space="preserve">utilise des technologies inconnues, il est important de se fixer des objectifs à atteindre à chaque sprint afin de </w:t>
      </w:r>
      <w:r w:rsidR="00EA331F">
        <w:t>planifier</w:t>
      </w:r>
      <w:r w:rsidR="000D10AC">
        <w:t xml:space="preserve"> l’avancement du projet. </w:t>
      </w:r>
      <w:r w:rsidR="00B127F0">
        <w:t xml:space="preserve">Si vous ne parvenez pas à atteindre tous vos objectifs au cours d’un sprint, vous </w:t>
      </w:r>
      <w:r w:rsidR="00F41746">
        <w:t>pourrez</w:t>
      </w:r>
      <w:r w:rsidR="00B127F0">
        <w:t xml:space="preserve"> les repousser au prochain.</w:t>
      </w:r>
      <w:r w:rsidR="000D10AC">
        <w:t xml:space="preserve"> </w:t>
      </w:r>
    </w:p>
    <w:p w14:paraId="119CEF43" w14:textId="77777777" w:rsidR="001D7882" w:rsidRPr="00311AE1" w:rsidRDefault="000D10AC" w:rsidP="00BB6121">
      <w:pPr>
        <w:rPr>
          <w:b/>
          <w:bCs/>
        </w:rPr>
      </w:pPr>
      <w:r w:rsidRPr="00311AE1">
        <w:rPr>
          <w:b/>
          <w:bCs/>
        </w:rPr>
        <w:t xml:space="preserve">Listez vos objectifs </w:t>
      </w:r>
      <w:r w:rsidR="00311AE1" w:rsidRPr="00311AE1">
        <w:rPr>
          <w:b/>
          <w:bCs/>
        </w:rPr>
        <w:t xml:space="preserve">pour ce sprint </w:t>
      </w:r>
      <w:r w:rsidR="00B127F0">
        <w:rPr>
          <w:b/>
          <w:bCs/>
        </w:rPr>
        <w:t>(</w:t>
      </w:r>
      <w:r w:rsidRPr="00311AE1">
        <w:rPr>
          <w:b/>
          <w:bCs/>
        </w:rPr>
        <w:t>en ordre de priorité</w:t>
      </w:r>
      <w:r w:rsidR="00B127F0">
        <w:rPr>
          <w:b/>
          <w:bCs/>
        </w:rPr>
        <w:t>)</w:t>
      </w:r>
      <w:r w:rsidRPr="00311AE1">
        <w:rPr>
          <w:b/>
          <w:bCs/>
        </w:rPr>
        <w:t> :</w:t>
      </w:r>
    </w:p>
    <w:p w14:paraId="07CB63D5" w14:textId="16301F69" w:rsidR="001D7882" w:rsidRDefault="000D10AC" w:rsidP="001515D9">
      <w:pPr>
        <w:pStyle w:val="Paragraphedeliste"/>
        <w:numPr>
          <w:ilvl w:val="0"/>
          <w:numId w:val="6"/>
        </w:numPr>
      </w:pPr>
      <w:r>
        <w:t xml:space="preserve">Trouver des tutoriels pour apprendre </w:t>
      </w:r>
      <w:r w:rsidR="00F41746">
        <w:t xml:space="preserve">à utiliser la librairie </w:t>
      </w:r>
      <w:proofErr w:type="spellStart"/>
      <w:r w:rsidR="00F41746">
        <w:t>Tkinter</w:t>
      </w:r>
      <w:proofErr w:type="spellEnd"/>
      <w:r w:rsidR="00F41746">
        <w:t xml:space="preserve"> en python</w:t>
      </w:r>
    </w:p>
    <w:p w14:paraId="00A990A1" w14:textId="420A9DF8" w:rsidR="001515D9" w:rsidRPr="00BB6121" w:rsidRDefault="001515D9" w:rsidP="001515D9">
      <w:pPr>
        <w:pStyle w:val="Paragraphedeliste"/>
        <w:numPr>
          <w:ilvl w:val="0"/>
          <w:numId w:val="6"/>
        </w:numPr>
      </w:pPr>
      <w:r>
        <w:t> Traiter les données</w:t>
      </w:r>
    </w:p>
    <w:p w14:paraId="20C1A451" w14:textId="77777777" w:rsidR="003A5EA7" w:rsidRDefault="000D10AC" w:rsidP="000A6514">
      <w:pPr>
        <w:pStyle w:val="Titre2"/>
      </w:pPr>
      <w:r>
        <w:t>Apprentissages effectués</w:t>
      </w:r>
    </w:p>
    <w:p w14:paraId="3FC98B45" w14:textId="77777777" w:rsidR="001A3BAF" w:rsidRDefault="001466D2" w:rsidP="001D7882">
      <w:r>
        <w:t xml:space="preserve">Quelles ressources </w:t>
      </w:r>
      <w:r w:rsidR="00B9361A">
        <w:t xml:space="preserve">(sites web, vidéos, </w:t>
      </w:r>
      <w:r w:rsidR="002727A3">
        <w:t xml:space="preserve">forums, etc.) </w:t>
      </w:r>
      <w:r>
        <w:t xml:space="preserve">avez-vous consultées au cours de ce sprint pour apprendre à utiliser les technologies </w:t>
      </w:r>
      <w:r w:rsidR="00B9361A">
        <w:t>choisies</w:t>
      </w:r>
      <w:r>
        <w:t>?</w:t>
      </w:r>
      <w:r w:rsidR="00A37DFA">
        <w:br/>
      </w:r>
      <w:r>
        <w:t xml:space="preserve">Résumez en quelques </w:t>
      </w:r>
      <w:r w:rsidR="002727A3">
        <w:t>points</w:t>
      </w:r>
      <w:r>
        <w:t xml:space="preserve"> ce que vous avez appris (les </w:t>
      </w:r>
      <w:r w:rsidR="002727A3">
        <w:t>éléments</w:t>
      </w:r>
      <w:r>
        <w:t xml:space="preserve"> clés), </w:t>
      </w:r>
      <w:r w:rsidR="002727A3">
        <w:t>puis</w:t>
      </w:r>
      <w:r>
        <w:t xml:space="preserve"> </w:t>
      </w:r>
      <w:r w:rsidR="00A37DFA">
        <w:t>assignez un score entre 1 et 5 à chaque ressource que vous avez consultée</w:t>
      </w:r>
      <w:r w:rsidR="00D04468">
        <w:t xml:space="preserve"> (et justifiez brièvement pourquoi).</w:t>
      </w:r>
    </w:p>
    <w:tbl>
      <w:tblPr>
        <w:tblStyle w:val="TableauGrille4-Accentuation5"/>
        <w:tblW w:w="5000" w:type="pct"/>
        <w:tblLook w:val="04A0" w:firstRow="1" w:lastRow="0" w:firstColumn="1" w:lastColumn="0" w:noHBand="0" w:noVBand="1"/>
      </w:tblPr>
      <w:tblGrid>
        <w:gridCol w:w="4956"/>
        <w:gridCol w:w="2957"/>
        <w:gridCol w:w="5340"/>
        <w:gridCol w:w="4017"/>
      </w:tblGrid>
      <w:tr w:rsidR="001466D2" w:rsidRPr="003A5EA7" w14:paraId="51E87884" w14:textId="77777777" w:rsidTr="000A65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31F0B9B9" w14:textId="77777777" w:rsidR="001466D2" w:rsidRPr="003A5EA7" w:rsidRDefault="001466D2" w:rsidP="001466D2">
            <w:pPr>
              <w:spacing w:line="259" w:lineRule="auto"/>
            </w:pPr>
            <w:r>
              <w:t>Ressource consultée (URL)</w:t>
            </w:r>
          </w:p>
        </w:tc>
        <w:tc>
          <w:tcPr>
            <w:tcW w:w="856" w:type="pct"/>
          </w:tcPr>
          <w:p w14:paraId="7B11B802" w14:textId="77777777" w:rsidR="001466D2" w:rsidRDefault="00EB3288" w:rsidP="001466D2">
            <w:pPr>
              <w:cnfStyle w:val="100000000000" w:firstRow="1" w:lastRow="0" w:firstColumn="0" w:lastColumn="0" w:oddVBand="0" w:evenVBand="0" w:oddHBand="0" w:evenHBand="0" w:firstRowFirstColumn="0" w:firstRowLastColumn="0" w:lastRowFirstColumn="0" w:lastRowLastColumn="0"/>
            </w:pPr>
            <w:r>
              <w:t>T</w:t>
            </w:r>
            <w:r w:rsidR="001466D2">
              <w:t>echnologie</w:t>
            </w:r>
            <w:r w:rsidR="002727A3">
              <w:t>(s)</w:t>
            </w:r>
            <w:r w:rsidR="00A37DFA">
              <w:t xml:space="preserve"> concernée</w:t>
            </w:r>
            <w:r w:rsidR="002727A3">
              <w:t>(s)</w:t>
            </w:r>
          </w:p>
        </w:tc>
        <w:tc>
          <w:tcPr>
            <w:tcW w:w="1546" w:type="pct"/>
          </w:tcPr>
          <w:p w14:paraId="71CD21B4" w14:textId="77777777" w:rsidR="001466D2" w:rsidRPr="003A5EA7" w:rsidRDefault="001466D2" w:rsidP="001466D2">
            <w:pPr>
              <w:spacing w:line="259" w:lineRule="auto"/>
              <w:cnfStyle w:val="100000000000" w:firstRow="1" w:lastRow="0" w:firstColumn="0" w:lastColumn="0" w:oddVBand="0" w:evenVBand="0" w:oddHBand="0" w:evenHBand="0" w:firstRowFirstColumn="0" w:firstRowLastColumn="0" w:lastRowFirstColumn="0" w:lastRowLastColumn="0"/>
            </w:pPr>
            <w:r>
              <w:t xml:space="preserve">Résumé des </w:t>
            </w:r>
            <w:r w:rsidR="00A37DFA">
              <w:t>éléments</w:t>
            </w:r>
            <w:r>
              <w:t xml:space="preserve"> clés</w:t>
            </w:r>
            <w:r w:rsidR="00A37DFA">
              <w:t xml:space="preserve"> appris</w:t>
            </w:r>
          </w:p>
        </w:tc>
        <w:tc>
          <w:tcPr>
            <w:tcW w:w="1163" w:type="pct"/>
          </w:tcPr>
          <w:p w14:paraId="6592F5B1" w14:textId="77777777" w:rsidR="001466D2" w:rsidRPr="003A5EA7" w:rsidRDefault="001466D2" w:rsidP="001466D2">
            <w:pPr>
              <w:spacing w:line="259" w:lineRule="auto"/>
              <w:cnfStyle w:val="100000000000" w:firstRow="1" w:lastRow="0" w:firstColumn="0" w:lastColumn="0" w:oddVBand="0" w:evenVBand="0" w:oddHBand="0" w:evenHBand="0" w:firstRowFirstColumn="0" w:firstRowLastColumn="0" w:lastRowFirstColumn="0" w:lastRowLastColumn="0"/>
            </w:pPr>
            <w:r>
              <w:t>Évaluation de l</w:t>
            </w:r>
            <w:r w:rsidR="00316406">
              <w:t xml:space="preserve">’utilité </w:t>
            </w:r>
            <w:r>
              <w:t xml:space="preserve">(score </w:t>
            </w:r>
            <w:r w:rsidR="000A6514">
              <w:t xml:space="preserve">de </w:t>
            </w:r>
            <w:r>
              <w:t>1 à 5)</w:t>
            </w:r>
          </w:p>
        </w:tc>
      </w:tr>
      <w:tr w:rsidR="001466D2" w:rsidRPr="003A5EA7" w14:paraId="391CC885" w14:textId="77777777" w:rsidTr="0014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Pr>
          <w:p w14:paraId="41490091" w14:textId="7A186357" w:rsidR="002727A3" w:rsidRPr="003A5EA7" w:rsidRDefault="00435611" w:rsidP="00435611">
            <w:pPr>
              <w:spacing w:line="259" w:lineRule="auto"/>
            </w:pPr>
            <w:r w:rsidRPr="00435611">
              <w:t>https://carto.com/blog/gtfs-data</w:t>
            </w:r>
          </w:p>
        </w:tc>
        <w:tc>
          <w:tcPr>
            <w:tcW w:w="856" w:type="pct"/>
          </w:tcPr>
          <w:p w14:paraId="28A79438" w14:textId="0F94B8AC" w:rsidR="001466D2" w:rsidRPr="00435611" w:rsidRDefault="00435611" w:rsidP="002727A3">
            <w:pPr>
              <w:cnfStyle w:val="000000100000" w:firstRow="0" w:lastRow="0" w:firstColumn="0" w:lastColumn="0" w:oddVBand="0" w:evenVBand="0" w:oddHBand="1" w:evenHBand="0" w:firstRowFirstColumn="0" w:firstRowLastColumn="0" w:lastRowFirstColumn="0" w:lastRowLastColumn="0"/>
              <w:rPr>
                <w:lang w:val="en-US"/>
              </w:rPr>
            </w:pPr>
            <w:r>
              <w:t>Les données GTFS</w:t>
            </w:r>
          </w:p>
        </w:tc>
        <w:tc>
          <w:tcPr>
            <w:tcW w:w="1546" w:type="pct"/>
          </w:tcPr>
          <w:p w14:paraId="2357D509" w14:textId="77777777" w:rsidR="001466D2" w:rsidRDefault="00435611" w:rsidP="00145AAA">
            <w:pPr>
              <w:pStyle w:val="Paragraphedeliste"/>
              <w:cnfStyle w:val="000000100000" w:firstRow="0" w:lastRow="0" w:firstColumn="0" w:lastColumn="0" w:oddVBand="0" w:evenVBand="0" w:oddHBand="1" w:evenHBand="0" w:firstRowFirstColumn="0" w:firstRowLastColumn="0" w:lastRowFirstColumn="0" w:lastRowLastColumn="0"/>
            </w:pPr>
            <w:r>
              <w:t>Comment lire les données GTFS</w:t>
            </w:r>
          </w:p>
          <w:p w14:paraId="46A52CC3" w14:textId="5E63E6CF" w:rsidR="00435611" w:rsidRDefault="00435611" w:rsidP="00145AAA">
            <w:pPr>
              <w:pStyle w:val="Paragraphedeliste"/>
              <w:cnfStyle w:val="000000100000" w:firstRow="0" w:lastRow="0" w:firstColumn="0" w:lastColumn="0" w:oddVBand="0" w:evenVBand="0" w:oddHBand="1" w:evenHBand="0" w:firstRowFirstColumn="0" w:firstRowLastColumn="0" w:lastRowFirstColumn="0" w:lastRowLastColumn="0"/>
            </w:pPr>
            <w:r>
              <w:t>Comment sont-elles structurées</w:t>
            </w:r>
          </w:p>
          <w:p w14:paraId="1915015F" w14:textId="45CC9C4B" w:rsidR="00435611" w:rsidRPr="003A5EA7" w:rsidRDefault="00435611" w:rsidP="00145AAA">
            <w:pPr>
              <w:pStyle w:val="Paragraphedeliste"/>
              <w:cnfStyle w:val="000000100000" w:firstRow="0" w:lastRow="0" w:firstColumn="0" w:lastColumn="0" w:oddVBand="0" w:evenVBand="0" w:oddHBand="1" w:evenHBand="0" w:firstRowFirstColumn="0" w:firstRowLastColumn="0" w:lastRowFirstColumn="0" w:lastRowLastColumn="0"/>
            </w:pPr>
            <w:r>
              <w:t>Exemple d’utilisation de celle-ci</w:t>
            </w:r>
          </w:p>
        </w:tc>
        <w:tc>
          <w:tcPr>
            <w:tcW w:w="1163" w:type="pct"/>
          </w:tcPr>
          <w:p w14:paraId="55E24CFD" w14:textId="77777777" w:rsidR="002727A3" w:rsidRPr="000A6514" w:rsidRDefault="00AC4D9B" w:rsidP="002727A3">
            <w:pPr>
              <w:spacing w:line="259" w:lineRule="auto"/>
              <w:cnfStyle w:val="000000100000" w:firstRow="0" w:lastRow="0" w:firstColumn="0" w:lastColumn="0" w:oddVBand="0" w:evenVBand="0" w:oddHBand="1" w:evenHBand="0" w:firstRowFirstColumn="0" w:firstRowLastColumn="0" w:lastRowFirstColumn="0" w:lastRowLastColumn="0"/>
              <w:rPr>
                <w:b/>
                <w:bCs/>
              </w:rPr>
            </w:pPr>
            <w:r w:rsidRPr="000A6514">
              <w:rPr>
                <w:b/>
                <w:bCs/>
              </w:rPr>
              <w:t>3/5</w:t>
            </w:r>
          </w:p>
          <w:p w14:paraId="65B05794" w14:textId="12C98F37" w:rsidR="00AC4D9B" w:rsidRPr="003A5EA7" w:rsidRDefault="00435611" w:rsidP="00AC4D9B">
            <w:pPr>
              <w:spacing w:line="259" w:lineRule="auto"/>
              <w:cnfStyle w:val="000000100000" w:firstRow="0" w:lastRow="0" w:firstColumn="0" w:lastColumn="0" w:oddVBand="0" w:evenVBand="0" w:oddHBand="1" w:evenHBand="0" w:firstRowFirstColumn="0" w:firstRowLastColumn="0" w:lastRowFirstColumn="0" w:lastRowLastColumn="0"/>
            </w:pPr>
            <w:r>
              <w:t xml:space="preserve">Le bloggeur nous montre un peu comment je </w:t>
            </w:r>
            <w:proofErr w:type="gramStart"/>
            <w:r>
              <w:t>peut</w:t>
            </w:r>
            <w:proofErr w:type="gramEnd"/>
            <w:r>
              <w:t xml:space="preserve"> utilisé les données GTFS pour les filtrer et obtenir les tranches d’heure d’affluence</w:t>
            </w:r>
          </w:p>
        </w:tc>
      </w:tr>
    </w:tbl>
    <w:p w14:paraId="2045648B" w14:textId="77777777" w:rsidR="001D7882" w:rsidRDefault="001D7882" w:rsidP="001D7882"/>
    <w:p w14:paraId="212EF440" w14:textId="77777777" w:rsidR="003F51B3" w:rsidRDefault="00A37DFA" w:rsidP="000A6514">
      <w:pPr>
        <w:pStyle w:val="Titre2"/>
      </w:pPr>
      <w:r>
        <w:t>Fonctionnalités développées</w:t>
      </w:r>
    </w:p>
    <w:p w14:paraId="215D073B" w14:textId="77777777" w:rsidR="003F51B3" w:rsidRDefault="00A37DFA" w:rsidP="003F51B3">
      <w:r>
        <w:t xml:space="preserve">Qu’avez-vous réussi à </w:t>
      </w:r>
      <w:r w:rsidR="00EB3288">
        <w:t>accomplir</w:t>
      </w:r>
      <w:r>
        <w:t xml:space="preserve"> </w:t>
      </w:r>
      <w:r w:rsidR="009D0EFF">
        <w:t>dans</w:t>
      </w:r>
      <w:r w:rsidR="00EB3288">
        <w:t xml:space="preserve"> </w:t>
      </w:r>
      <w:r>
        <w:t>votre projet au cours de ce sprint?</w:t>
      </w:r>
      <w:r w:rsidR="0048018B">
        <w:br/>
      </w:r>
      <w:r w:rsidR="00311AE1">
        <w:t>Mentionnez les</w:t>
      </w:r>
      <w:r w:rsidR="00EB3288">
        <w:t xml:space="preserve"> fonctionnalités que vous avez implémentées même si elles ne sont pas encore </w:t>
      </w:r>
      <w:r w:rsidR="00311AE1">
        <w:t xml:space="preserve">entièrement fonctionnelles ou </w:t>
      </w:r>
      <w:r w:rsidR="00EB3288">
        <w:t xml:space="preserve">intégrées </w:t>
      </w:r>
      <w:r w:rsidR="00311AE1">
        <w:t>au reste du prototype</w:t>
      </w:r>
      <w:r w:rsidR="00EB3288">
        <w:t xml:space="preserve">. </w:t>
      </w:r>
      <w:r w:rsidR="00311AE1">
        <w:br/>
      </w:r>
      <w:r w:rsidR="00EB3288">
        <w:t xml:space="preserve">Vous pouvez regrouper plusieurs fonctionnalités </w:t>
      </w:r>
      <w:r w:rsidR="00311AE1">
        <w:t>connexes</w:t>
      </w:r>
      <w:r w:rsidR="00EB3288">
        <w:t xml:space="preserve"> </w:t>
      </w:r>
      <w:r w:rsidR="00311AE1">
        <w:t>sur</w:t>
      </w:r>
      <w:r w:rsidR="00EB3288">
        <w:t xml:space="preserve"> une seule ligne</w:t>
      </w:r>
      <w:r w:rsidR="00311AE1">
        <w:t xml:space="preserve"> pour simplifier la lecture du tableau.</w:t>
      </w:r>
    </w:p>
    <w:tbl>
      <w:tblPr>
        <w:tblStyle w:val="TableauGrille4-Accentuation5"/>
        <w:tblW w:w="5000" w:type="pct"/>
        <w:tblLook w:val="04A0" w:firstRow="1" w:lastRow="0" w:firstColumn="1" w:lastColumn="0" w:noHBand="0" w:noVBand="1"/>
      </w:tblPr>
      <w:tblGrid>
        <w:gridCol w:w="6708"/>
        <w:gridCol w:w="2725"/>
        <w:gridCol w:w="7837"/>
      </w:tblGrid>
      <w:tr w:rsidR="0048018B" w:rsidRPr="003A5EA7" w14:paraId="5CF32436" w14:textId="77777777" w:rsidTr="004801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tcPr>
          <w:p w14:paraId="08EB1CF5" w14:textId="77777777" w:rsidR="0048018B" w:rsidRPr="003A5EA7" w:rsidRDefault="0048018B" w:rsidP="00EB3288">
            <w:pPr>
              <w:spacing w:line="259" w:lineRule="auto"/>
            </w:pPr>
            <w:r>
              <w:t>Fonctionnalité(s) développée(s)</w:t>
            </w:r>
          </w:p>
        </w:tc>
        <w:tc>
          <w:tcPr>
            <w:tcW w:w="789" w:type="pct"/>
          </w:tcPr>
          <w:p w14:paraId="3EC29129" w14:textId="77777777" w:rsidR="0048018B" w:rsidRPr="003A5EA7" w:rsidRDefault="0048018B" w:rsidP="00EB3288">
            <w:pPr>
              <w:cnfStyle w:val="100000000000" w:firstRow="1" w:lastRow="0" w:firstColumn="0" w:lastColumn="0" w:oddVBand="0" w:evenVBand="0" w:oddHBand="0" w:evenHBand="0" w:firstRowFirstColumn="0" w:firstRowLastColumn="0" w:lastRowFirstColumn="0" w:lastRowLastColumn="0"/>
            </w:pPr>
            <w:r>
              <w:t>Technologie(s) utilisée(s)</w:t>
            </w:r>
          </w:p>
        </w:tc>
        <w:tc>
          <w:tcPr>
            <w:tcW w:w="2269" w:type="pct"/>
          </w:tcPr>
          <w:p w14:paraId="4947A78A" w14:textId="77777777" w:rsidR="0048018B" w:rsidRPr="003A5EA7" w:rsidRDefault="0048018B" w:rsidP="00EB328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48018B" w:rsidRPr="003A5EA7" w14:paraId="74BAE71F" w14:textId="77777777" w:rsidTr="00480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pct"/>
          </w:tcPr>
          <w:p w14:paraId="76C1059A" w14:textId="77777777" w:rsidR="0048018B" w:rsidRPr="00F9645C" w:rsidRDefault="0048018B" w:rsidP="00F9645C">
            <w:r>
              <w:t>(EXEMPLE)</w:t>
            </w:r>
          </w:p>
          <w:p w14:paraId="6600EAEA" w14:textId="77777777" w:rsidR="0048018B" w:rsidRPr="00145AAA" w:rsidRDefault="0048018B" w:rsidP="00145AAA">
            <w:pPr>
              <w:pStyle w:val="Paragraphedeliste"/>
            </w:pPr>
            <w:r w:rsidRPr="00145AAA">
              <w:t>Ajout d</w:t>
            </w:r>
            <w:r>
              <w:t>’un</w:t>
            </w:r>
            <w:r w:rsidRPr="00145AAA">
              <w:t xml:space="preserve"> </w:t>
            </w:r>
            <w:r w:rsidRPr="00AF6392">
              <w:rPr>
                <w:i/>
                <w:iCs/>
              </w:rPr>
              <w:t>label</w:t>
            </w:r>
            <w:r w:rsidRPr="00145AAA">
              <w:t xml:space="preserve"> qui indique l’endroit </w:t>
            </w:r>
            <w:r>
              <w:t>pour</w:t>
            </w:r>
            <w:r w:rsidRPr="00145AAA">
              <w:t xml:space="preserve"> entrer des commandes</w:t>
            </w:r>
          </w:p>
          <w:p w14:paraId="4C410A85" w14:textId="77777777" w:rsidR="0048018B" w:rsidRPr="00145AAA" w:rsidRDefault="0048018B" w:rsidP="00145AAA">
            <w:pPr>
              <w:pStyle w:val="Paragraphedeliste"/>
            </w:pPr>
            <w:r w:rsidRPr="00145AAA">
              <w:lastRenderedPageBreak/>
              <w:t xml:space="preserve">Ajout d’une </w:t>
            </w:r>
            <w:proofErr w:type="spellStart"/>
            <w:r w:rsidRPr="00AF6392">
              <w:rPr>
                <w:i/>
                <w:iCs/>
              </w:rPr>
              <w:t>textbox</w:t>
            </w:r>
            <w:proofErr w:type="spellEnd"/>
            <w:r w:rsidRPr="00145AAA">
              <w:t xml:space="preserve"> pour lire les commandes entrées par l’utilisateur</w:t>
            </w:r>
          </w:p>
          <w:p w14:paraId="763D5F4A" w14:textId="77777777" w:rsidR="0048018B" w:rsidRPr="00145AAA" w:rsidRDefault="0048018B" w:rsidP="00145AAA">
            <w:pPr>
              <w:pStyle w:val="Paragraphedeliste"/>
            </w:pPr>
            <w:r w:rsidRPr="00145AAA">
              <w:t>Ajout d’un bouton pour fermer l’application (il est toujours en commentaire donc non visible, mais fonctionnel)</w:t>
            </w:r>
          </w:p>
          <w:p w14:paraId="2B7D84F5" w14:textId="77777777" w:rsidR="0048018B" w:rsidRPr="00145AAA" w:rsidRDefault="0048018B" w:rsidP="00145AAA">
            <w:pPr>
              <w:pStyle w:val="Paragraphedeliste"/>
              <w:rPr>
                <w:b w:val="0"/>
                <w:bCs w:val="0"/>
              </w:rPr>
            </w:pPr>
            <w:r w:rsidRPr="00145AAA">
              <w:rPr>
                <w:b w:val="0"/>
                <w:bCs w:val="0"/>
              </w:rPr>
              <w:t xml:space="preserve">Ajout de styles au bouton pour quitter en utilisant un </w:t>
            </w:r>
            <w:proofErr w:type="gramStart"/>
            <w:r w:rsidRPr="00AF6392">
              <w:rPr>
                <w:b w:val="0"/>
                <w:bCs w:val="0"/>
                <w:i/>
                <w:iCs/>
              </w:rPr>
              <w:t>font</w:t>
            </w:r>
            <w:proofErr w:type="gramEnd"/>
            <w:r w:rsidRPr="00145AAA">
              <w:rPr>
                <w:b w:val="0"/>
                <w:bCs w:val="0"/>
              </w:rPr>
              <w:t>, une couleur de fond, et une couleur de caractère</w:t>
            </w:r>
            <w:r>
              <w:rPr>
                <w:b w:val="0"/>
                <w:bCs w:val="0"/>
              </w:rPr>
              <w:t xml:space="preserve"> différente</w:t>
            </w:r>
          </w:p>
        </w:tc>
        <w:tc>
          <w:tcPr>
            <w:tcW w:w="789" w:type="pct"/>
          </w:tcPr>
          <w:p w14:paraId="09627436" w14:textId="77777777" w:rsidR="0048018B" w:rsidRPr="003A5EA7" w:rsidRDefault="0048018B" w:rsidP="00EB3288">
            <w:pPr>
              <w:cnfStyle w:val="000000100000" w:firstRow="0" w:lastRow="0" w:firstColumn="0" w:lastColumn="0" w:oddVBand="0" w:evenVBand="0" w:oddHBand="1" w:evenHBand="0" w:firstRowFirstColumn="0" w:firstRowLastColumn="0" w:lastRowFirstColumn="0" w:lastRowLastColumn="0"/>
            </w:pPr>
            <w:r>
              <w:lastRenderedPageBreak/>
              <w:t xml:space="preserve">Librairie </w:t>
            </w:r>
            <w:proofErr w:type="spellStart"/>
            <w:r w:rsidRPr="00311AE1">
              <w:rPr>
                <w:b/>
                <w:bCs/>
              </w:rPr>
              <w:t>Tkinter</w:t>
            </w:r>
            <w:proofErr w:type="spellEnd"/>
            <w:r>
              <w:t xml:space="preserve"> pour faire des GUI en python</w:t>
            </w:r>
          </w:p>
        </w:tc>
        <w:tc>
          <w:tcPr>
            <w:tcW w:w="2269" w:type="pct"/>
          </w:tcPr>
          <w:p w14:paraId="211100DA" w14:textId="77777777" w:rsidR="0048018B" w:rsidRPr="00F9645C"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On peut </w:t>
            </w:r>
            <w:r w:rsidR="00EA331F">
              <w:t>seulement</w:t>
            </w:r>
            <w:r>
              <w:t xml:space="preserve"> changer la largeur d’un </w:t>
            </w:r>
            <w:r w:rsidRPr="00F9645C">
              <w:rPr>
                <w:i/>
                <w:iCs/>
              </w:rPr>
              <w:t>Entry</w:t>
            </w:r>
            <w:r>
              <w:t>.</w:t>
            </w:r>
          </w:p>
          <w:p w14:paraId="245A7EBE" w14:textId="77777777" w:rsidR="0048018B"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lastRenderedPageBreak/>
              <w:t xml:space="preserve">L’attribut </w:t>
            </w:r>
            <w:proofErr w:type="spellStart"/>
            <w:r w:rsidRPr="00F9645C">
              <w:rPr>
                <w:i/>
                <w:iCs/>
              </w:rPr>
              <w:t>height</w:t>
            </w:r>
            <w:proofErr w:type="spellEnd"/>
            <w:r>
              <w:t xml:space="preserve"> </w:t>
            </w:r>
            <w:r w:rsidR="009D0EFF">
              <w:t>n’est pas modifiable</w:t>
            </w:r>
            <w:r>
              <w:t xml:space="preserve">, donc pour réussir à le changer il faut utiliser la méthode </w:t>
            </w:r>
            <w:proofErr w:type="gramStart"/>
            <w:r w:rsidRPr="00F9645C">
              <w:rPr>
                <w:i/>
                <w:iCs/>
              </w:rPr>
              <w:t>place(</w:t>
            </w:r>
            <w:proofErr w:type="gramEnd"/>
            <w:r w:rsidRPr="00F9645C">
              <w:rPr>
                <w:i/>
                <w:iCs/>
              </w:rPr>
              <w:t>)</w:t>
            </w:r>
            <w:r>
              <w:t xml:space="preserve"> avec les coordonnées indiqués, MAIS cette solution n’est pas possible si on utilise le système de </w:t>
            </w:r>
            <w:proofErr w:type="spellStart"/>
            <w:r w:rsidRPr="00F9645C">
              <w:rPr>
                <w:i/>
                <w:iCs/>
              </w:rPr>
              <w:t>grid</w:t>
            </w:r>
            <w:proofErr w:type="spellEnd"/>
            <w:r>
              <w:t xml:space="preserve"> pour placer les widgets, car </w:t>
            </w:r>
            <w:proofErr w:type="spellStart"/>
            <w:r>
              <w:t>tkinter</w:t>
            </w:r>
            <w:proofErr w:type="spellEnd"/>
            <w:r>
              <w:t xml:space="preserve"> ne peut tenir compte que d’un seul système de placement de</w:t>
            </w:r>
            <w:r w:rsidR="009D0EFF">
              <w:t>s</w:t>
            </w:r>
            <w:r>
              <w:t xml:space="preserve"> widgets à la fois.</w:t>
            </w:r>
          </w:p>
          <w:p w14:paraId="3EBD06CE" w14:textId="77777777" w:rsidR="0048018B" w:rsidRPr="003A5EA7" w:rsidRDefault="0048018B" w:rsidP="00AF6392">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Il faut utiliser la méthode </w:t>
            </w:r>
            <w:proofErr w:type="gramStart"/>
            <w:r w:rsidRPr="00F9645C">
              <w:rPr>
                <w:i/>
                <w:iCs/>
              </w:rPr>
              <w:t>place(</w:t>
            </w:r>
            <w:proofErr w:type="gramEnd"/>
            <w:r w:rsidRPr="00F9645C">
              <w:rPr>
                <w:i/>
                <w:iCs/>
              </w:rPr>
              <w:t>)</w:t>
            </w:r>
            <w:r>
              <w:t xml:space="preserve"> dans les </w:t>
            </w:r>
            <w:proofErr w:type="spellStart"/>
            <w:r w:rsidRPr="00F9645C">
              <w:rPr>
                <w:i/>
                <w:iCs/>
              </w:rPr>
              <w:t>canvas</w:t>
            </w:r>
            <w:proofErr w:type="spellEnd"/>
            <w:r>
              <w:t xml:space="preserve">, car sinon en utilisant </w:t>
            </w:r>
            <w:r w:rsidRPr="00F9645C">
              <w:rPr>
                <w:i/>
                <w:iCs/>
              </w:rPr>
              <w:t>pack()</w:t>
            </w:r>
            <w:r>
              <w:t xml:space="preserve"> le </w:t>
            </w:r>
            <w:proofErr w:type="spellStart"/>
            <w:r>
              <w:t>canvas</w:t>
            </w:r>
            <w:proofErr w:type="spellEnd"/>
            <w:r>
              <w:t xml:space="preserve"> devient dynamique</w:t>
            </w:r>
            <w:r w:rsidR="009D0EFF">
              <w:t xml:space="preserve"> et </w:t>
            </w:r>
            <w:r>
              <w:t xml:space="preserve">il perd les dimensions qu’on l’indique lors de </w:t>
            </w:r>
            <w:r w:rsidR="009D0EFF">
              <w:t>s</w:t>
            </w:r>
            <w:r>
              <w:t>a création.</w:t>
            </w:r>
          </w:p>
        </w:tc>
      </w:tr>
    </w:tbl>
    <w:p w14:paraId="41418BBE" w14:textId="77777777" w:rsidR="001B1394" w:rsidRDefault="001B1394" w:rsidP="001B1394"/>
    <w:p w14:paraId="0A9ADF0E" w14:textId="77777777" w:rsidR="00B9361A" w:rsidRDefault="00B9361A" w:rsidP="000A6514">
      <w:pPr>
        <w:pStyle w:val="Titre2"/>
      </w:pPr>
      <w:r>
        <w:t>Changements ou ajouts aux technologies choisies</w:t>
      </w:r>
    </w:p>
    <w:p w14:paraId="726BC631" w14:textId="77777777" w:rsidR="00B9361A" w:rsidRDefault="00B9361A" w:rsidP="00B9361A">
      <w:r>
        <w:t>Si au cours de ce sprint vous avez décidé de changer vos choix de technologies initiaux, ou si vous avez réalisé qu’il vous manquait des technologies utiles, listez-les ici :</w:t>
      </w:r>
    </w:p>
    <w:p w14:paraId="2B9F4927" w14:textId="77777777" w:rsidR="00B9361A" w:rsidRDefault="00B9361A" w:rsidP="00145AAA">
      <w:pPr>
        <w:pStyle w:val="Paragraphedeliste"/>
        <w:numPr>
          <w:ilvl w:val="0"/>
          <w:numId w:val="5"/>
        </w:numPr>
      </w:pPr>
      <w:r w:rsidRPr="009D0EFF">
        <w:rPr>
          <w:b/>
          <w:bCs/>
        </w:rPr>
        <w:t>Nouvelle technologie choisie 1</w:t>
      </w:r>
      <w:r>
        <w:t xml:space="preserve"> : </w:t>
      </w:r>
      <w:r w:rsidR="00311AE1">
        <w:t>Raison</w:t>
      </w:r>
      <w:r>
        <w:t xml:space="preserve"> de votre changement ou ajout</w:t>
      </w:r>
    </w:p>
    <w:p w14:paraId="18C620AE" w14:textId="77777777" w:rsidR="00B9361A" w:rsidRDefault="00B9361A" w:rsidP="00145AAA">
      <w:pPr>
        <w:pStyle w:val="Paragraphedeliste"/>
        <w:numPr>
          <w:ilvl w:val="0"/>
          <w:numId w:val="5"/>
        </w:numPr>
      </w:pPr>
      <w:r>
        <w:t>…</w:t>
      </w:r>
    </w:p>
    <w:p w14:paraId="03E07FF1" w14:textId="77777777" w:rsidR="00B9361A" w:rsidRPr="00B9361A" w:rsidRDefault="00B9361A" w:rsidP="00B9361A"/>
    <w:p w14:paraId="5698F407" w14:textId="4B02989B" w:rsidR="00F461A3" w:rsidRDefault="00D04468" w:rsidP="00331B54">
      <w:pPr>
        <w:pStyle w:val="Titre1"/>
      </w:pPr>
      <w:bookmarkStart w:id="4" w:name="_Toc144876054"/>
      <w:bookmarkStart w:id="5" w:name="_Toc144879185"/>
      <w:r>
        <w:lastRenderedPageBreak/>
        <w:t xml:space="preserve">Sprint #2 : </w:t>
      </w:r>
      <w:r w:rsidR="001515D9">
        <w:rPr>
          <w:i/>
          <w:iCs/>
        </w:rPr>
        <w:t>18 septembre</w:t>
      </w:r>
      <w:r>
        <w:t xml:space="preserve"> au </w:t>
      </w:r>
      <w:bookmarkEnd w:id="4"/>
      <w:bookmarkEnd w:id="5"/>
      <w:r w:rsidR="001515D9">
        <w:rPr>
          <w:i/>
          <w:iCs/>
        </w:rPr>
        <w:t>24 septembre</w:t>
      </w:r>
    </w:p>
    <w:p w14:paraId="44D68237" w14:textId="77777777" w:rsidR="00EA331F" w:rsidRPr="000D10AC" w:rsidRDefault="00EA331F" w:rsidP="00EA331F">
      <w:pPr>
        <w:pStyle w:val="Titre2"/>
      </w:pPr>
      <w:r w:rsidRPr="000A6514">
        <w:t>Objectifs</w:t>
      </w:r>
    </w:p>
    <w:p w14:paraId="744E515E" w14:textId="77777777" w:rsidR="00EA331F" w:rsidRDefault="00EA331F" w:rsidP="00EA331F">
      <w: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14:paraId="7B9477BC" w14:textId="77777777" w:rsidR="00EA331F" w:rsidRPr="00311AE1" w:rsidRDefault="00EA331F" w:rsidP="00EA331F">
      <w:pPr>
        <w:rPr>
          <w:b/>
          <w:bCs/>
        </w:rPr>
      </w:pPr>
      <w:r w:rsidRPr="00311AE1">
        <w:rPr>
          <w:b/>
          <w:bCs/>
        </w:rPr>
        <w:t xml:space="preserve">Listez vos objectifs pour ce sprint </w:t>
      </w:r>
      <w:r>
        <w:rPr>
          <w:b/>
          <w:bCs/>
        </w:rPr>
        <w:t>(</w:t>
      </w:r>
      <w:r w:rsidRPr="00311AE1">
        <w:rPr>
          <w:b/>
          <w:bCs/>
        </w:rPr>
        <w:t>en ordre de priorité</w:t>
      </w:r>
      <w:r>
        <w:rPr>
          <w:b/>
          <w:bCs/>
        </w:rPr>
        <w:t>)</w:t>
      </w:r>
      <w:r w:rsidRPr="00311AE1">
        <w:rPr>
          <w:b/>
          <w:bCs/>
        </w:rPr>
        <w:t> :</w:t>
      </w:r>
    </w:p>
    <w:p w14:paraId="42AE6CCD" w14:textId="5A94F552" w:rsidR="00EA331F" w:rsidRDefault="001515D9" w:rsidP="00AA4E25">
      <w:pPr>
        <w:pStyle w:val="Paragraphedeliste"/>
        <w:numPr>
          <w:ilvl w:val="0"/>
          <w:numId w:val="7"/>
        </w:numPr>
      </w:pPr>
      <w:r>
        <w:t xml:space="preserve"> Faire calculer le </w:t>
      </w:r>
      <w:proofErr w:type="spellStart"/>
      <w:r>
        <w:t>heatmap</w:t>
      </w:r>
      <w:proofErr w:type="spellEnd"/>
      <w:r>
        <w:t xml:space="preserve"> pour une zone</w:t>
      </w:r>
    </w:p>
    <w:p w14:paraId="11BE211F" w14:textId="19D2E0AB" w:rsidR="001515D9" w:rsidRDefault="001515D9" w:rsidP="00AA4E25">
      <w:pPr>
        <w:pStyle w:val="Paragraphedeliste"/>
        <w:numPr>
          <w:ilvl w:val="0"/>
          <w:numId w:val="7"/>
        </w:numPr>
      </w:pPr>
      <w:r>
        <w:t> Faire un gif d’une zone</w:t>
      </w:r>
    </w:p>
    <w:p w14:paraId="3890C505" w14:textId="77777777" w:rsidR="00EA331F" w:rsidRPr="00BB6121" w:rsidRDefault="00EA331F" w:rsidP="00EA331F"/>
    <w:p w14:paraId="24E334C6" w14:textId="77777777" w:rsidR="00EA331F" w:rsidRDefault="00EA331F" w:rsidP="00EA331F">
      <w:pPr>
        <w:pStyle w:val="Titre2"/>
      </w:pPr>
      <w:r>
        <w:t>Apprentissages effectués</w:t>
      </w:r>
    </w:p>
    <w:p w14:paraId="3B6C4F3F" w14:textId="77777777" w:rsidR="00EA331F" w:rsidRDefault="00EA331F" w:rsidP="00EA331F">
      <w:r>
        <w:t>Quelles ressources (sites web, vidéos, forums, etc.) avez-vous consultées au cours de ce sprint pour apprendre à utiliser les technologies choisies?</w:t>
      </w:r>
      <w:r>
        <w:br/>
        <w:t>Résumez en quelques points ce que vous avez appris (les éléments clés), puis assignez un score entre 1 et 5 à chaque ressource que vous avez consultée (et justifiez brièvement pourquoi).</w:t>
      </w:r>
    </w:p>
    <w:tbl>
      <w:tblPr>
        <w:tblStyle w:val="TableauGrille4-Accentuation5"/>
        <w:tblW w:w="5000" w:type="pct"/>
        <w:tblLook w:val="04A0" w:firstRow="1" w:lastRow="0" w:firstColumn="1" w:lastColumn="0" w:noHBand="0" w:noVBand="1"/>
      </w:tblPr>
      <w:tblGrid>
        <w:gridCol w:w="4956"/>
        <w:gridCol w:w="2957"/>
        <w:gridCol w:w="5340"/>
        <w:gridCol w:w="4017"/>
      </w:tblGrid>
      <w:tr w:rsidR="00EA331F" w:rsidRPr="003A5EA7" w14:paraId="49E40781" w14:textId="77777777" w:rsidTr="00587E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pct"/>
          </w:tcPr>
          <w:p w14:paraId="4528EA05" w14:textId="77777777" w:rsidR="00EA331F" w:rsidRPr="003A5EA7" w:rsidRDefault="00EA331F" w:rsidP="00587E38">
            <w:pPr>
              <w:spacing w:line="259" w:lineRule="auto"/>
            </w:pPr>
            <w:r>
              <w:t>Ressource consultée (URL)</w:t>
            </w:r>
          </w:p>
        </w:tc>
        <w:tc>
          <w:tcPr>
            <w:tcW w:w="856" w:type="pct"/>
          </w:tcPr>
          <w:p w14:paraId="4DA69C41" w14:textId="77777777" w:rsidR="00EA331F" w:rsidRDefault="00EA331F" w:rsidP="00587E38">
            <w:pPr>
              <w:cnfStyle w:val="100000000000" w:firstRow="1" w:lastRow="0" w:firstColumn="0" w:lastColumn="0" w:oddVBand="0" w:evenVBand="0" w:oddHBand="0" w:evenHBand="0" w:firstRowFirstColumn="0" w:firstRowLastColumn="0" w:lastRowFirstColumn="0" w:lastRowLastColumn="0"/>
            </w:pPr>
            <w:r>
              <w:t>Technologie(s) concernée(s)</w:t>
            </w:r>
          </w:p>
        </w:tc>
        <w:tc>
          <w:tcPr>
            <w:tcW w:w="1546" w:type="pct"/>
          </w:tcPr>
          <w:p w14:paraId="0BC54CAC"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Résumé des éléments clés appris</w:t>
            </w:r>
          </w:p>
        </w:tc>
        <w:tc>
          <w:tcPr>
            <w:tcW w:w="1163" w:type="pct"/>
          </w:tcPr>
          <w:p w14:paraId="2B1B1AE8"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Évaluation de l’utilité (score de 1 à 5)</w:t>
            </w:r>
          </w:p>
        </w:tc>
      </w:tr>
      <w:tr w:rsidR="00EA331F" w:rsidRPr="003A5EA7" w14:paraId="0F779777"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pct"/>
          </w:tcPr>
          <w:p w14:paraId="4C00B5CE" w14:textId="77777777" w:rsidR="00EA331F" w:rsidRPr="003A5EA7" w:rsidRDefault="00EA331F" w:rsidP="00587E38">
            <w:pPr>
              <w:spacing w:line="259" w:lineRule="auto"/>
            </w:pPr>
          </w:p>
        </w:tc>
        <w:tc>
          <w:tcPr>
            <w:tcW w:w="856" w:type="pct"/>
          </w:tcPr>
          <w:p w14:paraId="524B86C9" w14:textId="77777777" w:rsidR="00EA331F" w:rsidRPr="003A5EA7" w:rsidRDefault="00EA331F" w:rsidP="00587E38">
            <w:pPr>
              <w:cnfStyle w:val="000000100000" w:firstRow="0" w:lastRow="0" w:firstColumn="0" w:lastColumn="0" w:oddVBand="0" w:evenVBand="0" w:oddHBand="1" w:evenHBand="0" w:firstRowFirstColumn="0" w:firstRowLastColumn="0" w:lastRowFirstColumn="0" w:lastRowLastColumn="0"/>
            </w:pPr>
          </w:p>
        </w:tc>
        <w:tc>
          <w:tcPr>
            <w:tcW w:w="1546" w:type="pct"/>
          </w:tcPr>
          <w:p w14:paraId="367EBCE3" w14:textId="77777777" w:rsidR="00EA331F" w:rsidRPr="003A5EA7" w:rsidRDefault="00EA331F" w:rsidP="00587E38">
            <w:pPr>
              <w:pStyle w:val="Paragraphedeliste"/>
              <w:cnfStyle w:val="000000100000" w:firstRow="0" w:lastRow="0" w:firstColumn="0" w:lastColumn="0" w:oddVBand="0" w:evenVBand="0" w:oddHBand="1" w:evenHBand="0" w:firstRowFirstColumn="0" w:firstRowLastColumn="0" w:lastRowFirstColumn="0" w:lastRowLastColumn="0"/>
            </w:pPr>
          </w:p>
        </w:tc>
        <w:tc>
          <w:tcPr>
            <w:tcW w:w="1163" w:type="pct"/>
          </w:tcPr>
          <w:p w14:paraId="37213193" w14:textId="77777777" w:rsidR="00EA331F" w:rsidRPr="003A5EA7" w:rsidRDefault="00EA331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79FA7982" w14:textId="77777777" w:rsidR="00EA331F" w:rsidRDefault="00EA331F" w:rsidP="00EA331F"/>
    <w:p w14:paraId="191462CB" w14:textId="77777777" w:rsidR="00EA331F" w:rsidRDefault="00EA331F" w:rsidP="00EA331F">
      <w:pPr>
        <w:pStyle w:val="Titre2"/>
      </w:pPr>
      <w:r>
        <w:t>Fonctionnalités développées</w:t>
      </w:r>
    </w:p>
    <w:p w14:paraId="3E1ED53F" w14:textId="77777777" w:rsidR="00EA331F" w:rsidRDefault="00EA331F" w:rsidP="00EA331F">
      <w:r>
        <w:t>Qu’avez-vous réussi à accomplir dans votre projet au cours de ce sprint?</w:t>
      </w:r>
      <w:r>
        <w:br/>
        <w:t xml:space="preserve">Mentionnez les fonctionnalités que vous avez implémentées même si elles ne sont pas encore entièrement fonctionnelles ou intégrées au reste du prototype. </w:t>
      </w:r>
      <w:r>
        <w:br/>
        <w:t>Vous pouvez regrouper plusieurs fonctionnalités connexes sur une seule ligne pour simplifier la lecture du tableau.</w:t>
      </w:r>
    </w:p>
    <w:tbl>
      <w:tblPr>
        <w:tblStyle w:val="TableauGrille4-Accentuation5"/>
        <w:tblW w:w="5000" w:type="pct"/>
        <w:tblLook w:val="04A0" w:firstRow="1" w:lastRow="0" w:firstColumn="1" w:lastColumn="0" w:noHBand="0" w:noVBand="1"/>
      </w:tblPr>
      <w:tblGrid>
        <w:gridCol w:w="6708"/>
        <w:gridCol w:w="2725"/>
        <w:gridCol w:w="7837"/>
      </w:tblGrid>
      <w:tr w:rsidR="00EA331F" w:rsidRPr="003A5EA7" w14:paraId="7E8A193C" w14:textId="77777777" w:rsidTr="00587E3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tcPr>
          <w:p w14:paraId="3FE7A103" w14:textId="77777777" w:rsidR="00EA331F" w:rsidRPr="003A5EA7" w:rsidRDefault="00EA331F" w:rsidP="00587E38">
            <w:pPr>
              <w:spacing w:line="259" w:lineRule="auto"/>
            </w:pPr>
            <w:r>
              <w:t>Fonctionnalité(s) développée(s)</w:t>
            </w:r>
          </w:p>
        </w:tc>
        <w:tc>
          <w:tcPr>
            <w:tcW w:w="789" w:type="pct"/>
          </w:tcPr>
          <w:p w14:paraId="3418C2BD" w14:textId="77777777" w:rsidR="00EA331F" w:rsidRPr="003A5EA7" w:rsidRDefault="00EA331F" w:rsidP="00587E38">
            <w:pPr>
              <w:cnfStyle w:val="100000000000" w:firstRow="1" w:lastRow="0" w:firstColumn="0" w:lastColumn="0" w:oddVBand="0" w:evenVBand="0" w:oddHBand="0" w:evenHBand="0" w:firstRowFirstColumn="0" w:firstRowLastColumn="0" w:lastRowFirstColumn="0" w:lastRowLastColumn="0"/>
            </w:pPr>
            <w:r>
              <w:t>Technologie(s) utilisée(s)</w:t>
            </w:r>
          </w:p>
        </w:tc>
        <w:tc>
          <w:tcPr>
            <w:tcW w:w="2269" w:type="pct"/>
          </w:tcPr>
          <w:p w14:paraId="34F38D8D" w14:textId="77777777" w:rsidR="00EA331F" w:rsidRPr="003A5EA7" w:rsidRDefault="00EA331F" w:rsidP="00587E38">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00EA331F" w:rsidRPr="003A5EA7" w14:paraId="4F2E11A9"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pct"/>
          </w:tcPr>
          <w:p w14:paraId="12F709C9" w14:textId="77777777" w:rsidR="00EA331F" w:rsidRPr="00145AAA" w:rsidRDefault="00EA331F" w:rsidP="00587E38">
            <w:pPr>
              <w:pStyle w:val="Paragraphedeliste"/>
              <w:rPr>
                <w:b w:val="0"/>
                <w:bCs w:val="0"/>
              </w:rPr>
            </w:pPr>
          </w:p>
        </w:tc>
        <w:tc>
          <w:tcPr>
            <w:tcW w:w="789" w:type="pct"/>
          </w:tcPr>
          <w:p w14:paraId="2A3F2895" w14:textId="77777777" w:rsidR="00EA331F" w:rsidRPr="003A5EA7" w:rsidRDefault="00EA331F" w:rsidP="00587E38">
            <w:pPr>
              <w:cnfStyle w:val="000000100000" w:firstRow="0" w:lastRow="0" w:firstColumn="0" w:lastColumn="0" w:oddVBand="0" w:evenVBand="0" w:oddHBand="1" w:evenHBand="0" w:firstRowFirstColumn="0" w:firstRowLastColumn="0" w:lastRowFirstColumn="0" w:lastRowLastColumn="0"/>
            </w:pPr>
          </w:p>
        </w:tc>
        <w:tc>
          <w:tcPr>
            <w:tcW w:w="2269" w:type="pct"/>
          </w:tcPr>
          <w:p w14:paraId="54049752" w14:textId="77777777" w:rsidR="00EA331F" w:rsidRPr="003A5EA7" w:rsidRDefault="00EA331F" w:rsidP="00587E38">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p>
        </w:tc>
      </w:tr>
    </w:tbl>
    <w:p w14:paraId="35685750" w14:textId="77777777" w:rsidR="00EA331F" w:rsidRDefault="00EA331F" w:rsidP="00EA331F"/>
    <w:p w14:paraId="7EEA6682" w14:textId="77777777" w:rsidR="00EA331F" w:rsidRDefault="00EA331F" w:rsidP="00EA331F">
      <w:pPr>
        <w:pStyle w:val="Titre2"/>
      </w:pPr>
      <w:r>
        <w:lastRenderedPageBreak/>
        <w:t>Changements ou ajouts aux technologies choisies</w:t>
      </w:r>
    </w:p>
    <w:p w14:paraId="016B9040" w14:textId="77777777" w:rsidR="00EA331F" w:rsidRDefault="00EA331F" w:rsidP="00EA331F">
      <w:r>
        <w:t>Si au cours de ce sprint vous avez décidé de changer vos choix de technologies initiaux, ou si vous avez réalisé qu’il vous manquait des technologies utiles, listez-les ici :</w:t>
      </w:r>
    </w:p>
    <w:p w14:paraId="1689A704" w14:textId="77777777" w:rsidR="00EA331F" w:rsidRDefault="00EA331F" w:rsidP="00EA331F">
      <w:pPr>
        <w:pStyle w:val="Paragraphedeliste"/>
        <w:numPr>
          <w:ilvl w:val="0"/>
          <w:numId w:val="5"/>
        </w:numPr>
      </w:pPr>
      <w:r w:rsidRPr="009D0EFF">
        <w:rPr>
          <w:b/>
          <w:bCs/>
        </w:rPr>
        <w:t>Nouvelle technologie choisie 1</w:t>
      </w:r>
      <w:r>
        <w:t> : Raison de votre changement ou ajout</w:t>
      </w:r>
    </w:p>
    <w:p w14:paraId="39D90E09" w14:textId="77777777" w:rsidR="00EA331F" w:rsidRDefault="00EA331F" w:rsidP="00EA331F">
      <w:pPr>
        <w:pStyle w:val="Paragraphedeliste"/>
        <w:numPr>
          <w:ilvl w:val="0"/>
          <w:numId w:val="5"/>
        </w:numPr>
      </w:pPr>
      <w:r>
        <w:t>…</w:t>
      </w:r>
    </w:p>
    <w:p w14:paraId="56FC3C7B" w14:textId="77777777" w:rsidR="00D61047" w:rsidRPr="008E014F" w:rsidRDefault="00D61047" w:rsidP="00EA331F"/>
    <w:sectPr w:rsidR="00D61047" w:rsidRPr="008E014F" w:rsidSect="00316406">
      <w:headerReference w:type="default" r:id="rId11"/>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EEB8" w14:textId="77777777" w:rsidR="00086CE8" w:rsidRDefault="00086CE8" w:rsidP="003A5EA7">
      <w:pPr>
        <w:spacing w:after="0" w:line="240" w:lineRule="auto"/>
      </w:pPr>
      <w:r>
        <w:separator/>
      </w:r>
    </w:p>
  </w:endnote>
  <w:endnote w:type="continuationSeparator" w:id="0">
    <w:p w14:paraId="52D9F3A9" w14:textId="77777777" w:rsidR="00086CE8" w:rsidRDefault="00086CE8"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65AF" w14:textId="77777777" w:rsidR="00086CE8" w:rsidRDefault="00086CE8" w:rsidP="003A5EA7">
      <w:pPr>
        <w:spacing w:after="0" w:line="240" w:lineRule="auto"/>
      </w:pPr>
      <w:r>
        <w:separator/>
      </w:r>
    </w:p>
  </w:footnote>
  <w:footnote w:type="continuationSeparator" w:id="0">
    <w:p w14:paraId="64033709" w14:textId="77777777" w:rsidR="00086CE8" w:rsidRDefault="00086CE8"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DB82" w14:textId="77777777" w:rsidR="003A5EA7" w:rsidRDefault="00B9361A" w:rsidP="00316406">
    <w:pPr>
      <w:pStyle w:val="En-tte"/>
      <w:tabs>
        <w:tab w:val="clear" w:pos="4320"/>
        <w:tab w:val="clear" w:pos="8640"/>
        <w:tab w:val="center" w:pos="8647"/>
        <w:tab w:val="right" w:pos="17280"/>
      </w:tabs>
    </w:pPr>
    <w:r>
      <w:t>Journal</w:t>
    </w:r>
    <w:r w:rsidR="00366570">
      <w:t xml:space="preserve"> de bord</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E46D1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B80628"/>
    <w:multiLevelType w:val="hybridMultilevel"/>
    <w:tmpl w:val="5AB65D0E"/>
    <w:lvl w:ilvl="0" w:tplc="D6B46F46">
      <w:start w:val="42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D2094E"/>
    <w:multiLevelType w:val="hybridMultilevel"/>
    <w:tmpl w:val="587273C4"/>
    <w:lvl w:ilvl="0" w:tplc="693E0D50">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60E2886"/>
    <w:multiLevelType w:val="hybridMultilevel"/>
    <w:tmpl w:val="9C0C1C6E"/>
    <w:lvl w:ilvl="0" w:tplc="29B2053E">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383AA5"/>
    <w:multiLevelType w:val="hybridMultilevel"/>
    <w:tmpl w:val="18B89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5"/>
  </w:num>
  <w:num w:numId="2" w16cid:durableId="644238697">
    <w:abstractNumId w:val="6"/>
  </w:num>
  <w:num w:numId="3" w16cid:durableId="620378886">
    <w:abstractNumId w:val="4"/>
  </w:num>
  <w:num w:numId="4" w16cid:durableId="1385254933">
    <w:abstractNumId w:val="2"/>
  </w:num>
  <w:num w:numId="5" w16cid:durableId="218787689">
    <w:abstractNumId w:val="7"/>
  </w:num>
  <w:num w:numId="6" w16cid:durableId="768620817">
    <w:abstractNumId w:val="3"/>
  </w:num>
  <w:num w:numId="7" w16cid:durableId="1935821851">
    <w:abstractNumId w:val="1"/>
  </w:num>
  <w:num w:numId="8" w16cid:durableId="185194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D1"/>
    <w:rsid w:val="00001AB5"/>
    <w:rsid w:val="000703D0"/>
    <w:rsid w:val="00086CE8"/>
    <w:rsid w:val="000A6514"/>
    <w:rsid w:val="000D10AC"/>
    <w:rsid w:val="00145AAA"/>
    <w:rsid w:val="001466D2"/>
    <w:rsid w:val="001515D9"/>
    <w:rsid w:val="001A3BAF"/>
    <w:rsid w:val="001B1394"/>
    <w:rsid w:val="001D7882"/>
    <w:rsid w:val="001E30E2"/>
    <w:rsid w:val="001F007E"/>
    <w:rsid w:val="001F1CE5"/>
    <w:rsid w:val="002727A3"/>
    <w:rsid w:val="002E18D1"/>
    <w:rsid w:val="002F18E6"/>
    <w:rsid w:val="003069A4"/>
    <w:rsid w:val="00311AE1"/>
    <w:rsid w:val="00316406"/>
    <w:rsid w:val="00331B54"/>
    <w:rsid w:val="0035655E"/>
    <w:rsid w:val="00366570"/>
    <w:rsid w:val="003A5EA7"/>
    <w:rsid w:val="003F51B3"/>
    <w:rsid w:val="00414058"/>
    <w:rsid w:val="00435611"/>
    <w:rsid w:val="0048018B"/>
    <w:rsid w:val="00532E96"/>
    <w:rsid w:val="00587552"/>
    <w:rsid w:val="005E1411"/>
    <w:rsid w:val="006612A5"/>
    <w:rsid w:val="00663F79"/>
    <w:rsid w:val="006B3C30"/>
    <w:rsid w:val="0073380D"/>
    <w:rsid w:val="007C2DD1"/>
    <w:rsid w:val="00800AA2"/>
    <w:rsid w:val="00862016"/>
    <w:rsid w:val="008B1328"/>
    <w:rsid w:val="008E014F"/>
    <w:rsid w:val="009D0EFF"/>
    <w:rsid w:val="00A37DFA"/>
    <w:rsid w:val="00AA4E25"/>
    <w:rsid w:val="00AB347E"/>
    <w:rsid w:val="00AC4D9B"/>
    <w:rsid w:val="00AF6392"/>
    <w:rsid w:val="00B127F0"/>
    <w:rsid w:val="00B9361A"/>
    <w:rsid w:val="00BA0CA4"/>
    <w:rsid w:val="00BB2AB2"/>
    <w:rsid w:val="00BB6121"/>
    <w:rsid w:val="00BC36EF"/>
    <w:rsid w:val="00BC39BB"/>
    <w:rsid w:val="00C419F8"/>
    <w:rsid w:val="00C91CC4"/>
    <w:rsid w:val="00D033CD"/>
    <w:rsid w:val="00D04468"/>
    <w:rsid w:val="00D61047"/>
    <w:rsid w:val="00DE4408"/>
    <w:rsid w:val="00E04B5A"/>
    <w:rsid w:val="00E602E0"/>
    <w:rsid w:val="00EA331F"/>
    <w:rsid w:val="00EA4547"/>
    <w:rsid w:val="00EB3288"/>
    <w:rsid w:val="00F41746"/>
    <w:rsid w:val="00F461A3"/>
    <w:rsid w:val="00F9645C"/>
    <w:rsid w:val="00FB25B7"/>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6556"/>
  <w15:chartTrackingRefBased/>
  <w15:docId w15:val="{65C1C159-5AD8-4BD7-8B39-18E8662B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0AA2"/>
    <w:pPr>
      <w:keepNext/>
      <w:keepLines/>
      <w:pageBreakBefore/>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6514"/>
    <w:pPr>
      <w:keepNext/>
      <w:keepLines/>
      <w:spacing w:before="360" w:after="12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800AA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651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145AAA"/>
    <w:pPr>
      <w:numPr>
        <w:numId w:val="2"/>
      </w:numPr>
      <w:spacing w:after="0" w:line="240" w:lineRule="auto"/>
      <w:ind w:left="318" w:hanging="219"/>
      <w:contextualSpacing/>
    </w:pPr>
  </w:style>
  <w:style w:type="paragraph" w:styleId="TM1">
    <w:name w:val="toc 1"/>
    <w:basedOn w:val="Normal"/>
    <w:next w:val="Normal"/>
    <w:autoRedefine/>
    <w:uiPriority w:val="39"/>
    <w:unhideWhenUsed/>
    <w:rsid w:val="00BA0CA4"/>
    <w:pPr>
      <w:tabs>
        <w:tab w:val="right" w:leader="dot" w:pos="4536"/>
      </w:tabs>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character" w:styleId="Mentionnonrsolue">
    <w:name w:val="Unresolved Mention"/>
    <w:basedOn w:val="Policepardfaut"/>
    <w:uiPriority w:val="99"/>
    <w:semiHidden/>
    <w:unhideWhenUsed/>
    <w:rsid w:val="0027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e%20jour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2257c34-c77f-467d-905d-75a97d54713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1D635FAC5C8C40B6758ED46EE74085" ma:contentTypeVersion="4" ma:contentTypeDescription="Crée un document." ma:contentTypeScope="" ma:versionID="bce2f76674a06ed6298aaba7d84d2823">
  <xsd:schema xmlns:xsd="http://www.w3.org/2001/XMLSchema" xmlns:xs="http://www.w3.org/2001/XMLSchema" xmlns:p="http://schemas.microsoft.com/office/2006/metadata/properties" xmlns:ns2="42257c34-c77f-467d-905d-75a97d547138" targetNamespace="http://schemas.microsoft.com/office/2006/metadata/properties" ma:root="true" ma:fieldsID="c3d7f9970b01addf3401ceb2933f871c" ns2:_="">
    <xsd:import namespace="42257c34-c77f-467d-905d-75a97d54713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7c34-c77f-467d-905d-75a97d5471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A2033-6BBD-42A4-A914-F7E30B6F5C06}">
  <ds:schemaRefs>
    <ds:schemaRef ds:uri="http://schemas.microsoft.com/office/2006/metadata/properties"/>
    <ds:schemaRef ds:uri="http://schemas.microsoft.com/office/infopath/2007/PartnerControls"/>
    <ds:schemaRef ds:uri="42257c34-c77f-467d-905d-75a97d547138"/>
  </ds:schemaRefs>
</ds:datastoreItem>
</file>

<file path=customXml/itemProps2.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3.xml><?xml version="1.0" encoding="utf-8"?>
<ds:datastoreItem xmlns:ds="http://schemas.openxmlformats.org/officeDocument/2006/customXml" ds:itemID="{B3CBEC1E-5606-4188-8024-433DA6922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7c34-c77f-467d-905d-75a97d547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AD4A55-0079-4BE7-9D53-3D39201B0D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Gabarit de journal</Template>
  <TotalTime>123</TotalTime>
  <Pages>6</Pages>
  <Words>1111</Words>
  <Characters>6334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Archambault-Bouffard Christopher-William</cp:lastModifiedBy>
  <cp:revision>4</cp:revision>
  <dcterms:created xsi:type="dcterms:W3CDTF">2023-09-06T19:57:00Z</dcterms:created>
  <dcterms:modified xsi:type="dcterms:W3CDTF">2023-09-24T02:47:00Z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0x010100551D635FAC5C8C40B6758ED46EE74085</vt:lpwstr>
  </property>
  <property fmtid="{D5CDD505-2E9C-101B-9397-08002B2CF9AE}" pid="3" name="Order">
    <vt:r8>989200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